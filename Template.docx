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52" w:rsidRPr="001C6BE9" w:rsidRDefault="00FF4252" w:rsidP="00FF4252"/>
    <w:tbl>
      <w:tblPr>
        <w:tblW w:w="5000" w:type="pct"/>
        <w:tblLook w:val="01E0" w:firstRow="1" w:lastRow="1" w:firstColumn="1" w:lastColumn="1" w:noHBand="0" w:noVBand="0"/>
      </w:tblPr>
      <w:tblGrid>
        <w:gridCol w:w="5139"/>
        <w:gridCol w:w="5140"/>
      </w:tblGrid>
      <w:tr w:rsidR="00FF4252" w:rsidRPr="001C6BE9" w:rsidTr="00CF2883">
        <w:tc>
          <w:tcPr>
            <w:tcW w:w="2500" w:type="pct"/>
          </w:tcPr>
          <w:p w:rsidR="00FF4252" w:rsidRPr="001C6BE9" w:rsidRDefault="00FF4252" w:rsidP="00CF2883">
            <w:pPr>
              <w:pStyle w:val="CoverIntro"/>
            </w:pPr>
            <w:r w:rsidRPr="001C6BE9">
              <w:t>Revision status:</w:t>
            </w:r>
          </w:p>
        </w:tc>
        <w:tc>
          <w:tcPr>
            <w:tcW w:w="2500" w:type="pct"/>
          </w:tcPr>
          <w:p w:rsidR="00FF4252" w:rsidRPr="001C6BE9" w:rsidRDefault="00DC6B57" w:rsidP="00CF2883">
            <w:pPr>
              <w:pStyle w:val="CoverIntro"/>
            </w:pPr>
            <w:r>
              <w:t>-</w:t>
            </w:r>
          </w:p>
        </w:tc>
      </w:tr>
      <w:tr w:rsidR="00FF4252" w:rsidRPr="001C6BE9" w:rsidTr="00CF2883">
        <w:tc>
          <w:tcPr>
            <w:tcW w:w="2500" w:type="pct"/>
          </w:tcPr>
          <w:p w:rsidR="00FF4252" w:rsidRPr="001C6BE9" w:rsidRDefault="00FF4252" w:rsidP="00CF2883">
            <w:pPr>
              <w:pStyle w:val="CoverIntro"/>
            </w:pPr>
            <w:r w:rsidRPr="001C6BE9">
              <w:t>Customer (train manufacturer):</w:t>
            </w:r>
          </w:p>
        </w:tc>
        <w:tc>
          <w:tcPr>
            <w:tcW w:w="2500" w:type="pct"/>
          </w:tcPr>
          <w:p w:rsidR="002850EE" w:rsidRPr="001C6BE9" w:rsidRDefault="002850EE" w:rsidP="00CF2883">
            <w:pPr>
              <w:pStyle w:val="CoverIntro"/>
            </w:pPr>
          </w:p>
        </w:tc>
      </w:tr>
      <w:tr w:rsidR="00FF4252" w:rsidRPr="001C6BE9" w:rsidTr="00CF2883">
        <w:tc>
          <w:tcPr>
            <w:tcW w:w="2500" w:type="pct"/>
          </w:tcPr>
          <w:p w:rsidR="00FF4252" w:rsidRPr="001C6BE9" w:rsidRDefault="00FF4252" w:rsidP="00CF2883">
            <w:pPr>
              <w:pStyle w:val="CoverIntro"/>
            </w:pPr>
            <w:r w:rsidRPr="001C6BE9">
              <w:t>Project info:</w:t>
            </w:r>
          </w:p>
        </w:tc>
        <w:tc>
          <w:tcPr>
            <w:tcW w:w="2500" w:type="pct"/>
          </w:tcPr>
          <w:p w:rsidR="00FF4252" w:rsidRPr="001C6BE9" w:rsidRDefault="00FF4252" w:rsidP="00CF2883">
            <w:pPr>
              <w:pStyle w:val="CoverIntro"/>
            </w:pPr>
          </w:p>
        </w:tc>
      </w:tr>
    </w:tbl>
    <w:p w:rsidR="00EB6ED0" w:rsidRPr="001C6BE9" w:rsidRDefault="00EB6ED0" w:rsidP="0091376C">
      <w:pPr>
        <w:tabs>
          <w:tab w:val="left" w:pos="2268"/>
        </w:tabs>
        <w:spacing w:after="600" w:line="240" w:lineRule="atLeast"/>
        <w:ind w:left="-567"/>
        <w:jc w:val="center"/>
      </w:pPr>
      <w:bookmarkStart w:id="0" w:name="_Ref116920745"/>
      <w:bookmarkEnd w:id="0"/>
    </w:p>
    <w:p w:rsidR="00695244" w:rsidRPr="001C6BE9" w:rsidRDefault="00411103" w:rsidP="0091376C">
      <w:pPr>
        <w:tabs>
          <w:tab w:val="left" w:pos="2268"/>
        </w:tabs>
        <w:spacing w:after="600" w:line="240" w:lineRule="atLeast"/>
        <w:ind w:left="-567"/>
        <w:jc w:val="center"/>
        <w:rPr>
          <w:rFonts w:cs="Arial"/>
        </w:rPr>
      </w:pPr>
      <w:r>
        <w:rPr>
          <w:rFonts w:cs="Arial"/>
          <w:noProof/>
          <w:lang w:val="de-CH" w:eastAsia="de-CH"/>
        </w:rPr>
        <w:drawing>
          <wp:inline distT="0" distB="0" distL="0" distR="0" wp14:anchorId="53D36030" wp14:editId="6F1DF876">
            <wp:extent cx="4352925" cy="3419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8" t="5714" r="8035" b="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52" w:rsidRPr="001C6BE9" w:rsidRDefault="00FF4252" w:rsidP="00FF4252">
      <w:pPr>
        <w:pStyle w:val="CoverDataDisclosure"/>
        <w:rPr>
          <w:lang w:val="en-US"/>
        </w:rPr>
      </w:pPr>
      <w:r w:rsidRPr="001C6BE9">
        <w:rPr>
          <w:lang w:val="en-US"/>
        </w:rPr>
        <w:t xml:space="preserve">Data and calculated values are based on current assumptions and may change with design adjustment/customization. We </w:t>
      </w:r>
      <w:proofErr w:type="gramStart"/>
      <w:r w:rsidRPr="001C6BE9">
        <w:rPr>
          <w:lang w:val="en-US"/>
        </w:rPr>
        <w:t>reserve</w:t>
      </w:r>
      <w:proofErr w:type="gramEnd"/>
      <w:r w:rsidRPr="001C6BE9">
        <w:rPr>
          <w:lang w:val="en-US"/>
        </w:rPr>
        <w:t xml:space="preserve"> the right to implement controlled technical changes which do not affect the functionality of the train as a whole.</w:t>
      </w:r>
    </w:p>
    <w:p w:rsidR="007635AC" w:rsidRPr="001C6BE9" w:rsidRDefault="007635AC" w:rsidP="0050398A">
      <w:pPr>
        <w:jc w:val="center"/>
        <w:rPr>
          <w:rFonts w:cs="Arial"/>
          <w:i/>
          <w:sz w:val="16"/>
          <w:szCs w:val="16"/>
        </w:rPr>
      </w:pPr>
    </w:p>
    <w:p w:rsidR="00F3118A" w:rsidRDefault="00F3118A" w:rsidP="00CF2883">
      <w:pPr>
        <w:pStyle w:val="zRev"/>
        <w:sectPr w:rsidR="00F3118A" w:rsidSect="00F3118A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type w:val="continuous"/>
          <w:pgSz w:w="11906" w:h="16838" w:code="9"/>
          <w:pgMar w:top="1134" w:right="709" w:bottom="992" w:left="1134" w:header="425" w:footer="459" w:gutter="0"/>
          <w:paperSrc w:first="4" w:other="4"/>
          <w:cols w:space="720"/>
          <w:titlePg/>
        </w:sectPr>
      </w:pPr>
      <w:bookmarkStart w:id="2" w:name="_Toc268533946"/>
      <w:bookmarkStart w:id="3" w:name="_Toc298950933"/>
      <w:bookmarkStart w:id="4" w:name="_Toc300653691"/>
    </w:p>
    <w:p w:rsidR="00FC103C" w:rsidRDefault="00FC103C">
      <w:pPr>
        <w:spacing w:line="240" w:lineRule="auto"/>
        <w:jc w:val="left"/>
        <w:rPr>
          <w:b/>
          <w:sz w:val="24"/>
          <w:szCs w:val="20"/>
        </w:rPr>
      </w:pPr>
      <w:bookmarkStart w:id="5" w:name="_Toc339980635"/>
      <w:r>
        <w:lastRenderedPageBreak/>
        <w:br w:type="page"/>
      </w:r>
    </w:p>
    <w:p w:rsidR="002E58D6" w:rsidRPr="001C6BE9" w:rsidRDefault="002E58D6" w:rsidP="00CF2883">
      <w:pPr>
        <w:pStyle w:val="zRev"/>
      </w:pPr>
      <w:r w:rsidRPr="001C6BE9">
        <w:lastRenderedPageBreak/>
        <w:t>Rev</w:t>
      </w:r>
      <w:r w:rsidR="00E96538" w:rsidRPr="001C6BE9">
        <w:t>i</w:t>
      </w:r>
      <w:r w:rsidRPr="001C6BE9">
        <w:t>sion record</w:t>
      </w:r>
      <w:bookmarkEnd w:id="2"/>
      <w:bookmarkEnd w:id="3"/>
      <w:bookmarkEnd w:id="4"/>
      <w:bookmarkEnd w:id="5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6928"/>
        <w:gridCol w:w="2079"/>
      </w:tblGrid>
      <w:tr w:rsidR="002E58D6" w:rsidRPr="001C6BE9" w:rsidTr="00C45E1D">
        <w:trPr>
          <w:cantSplit/>
        </w:trPr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58D6" w:rsidRPr="001C6BE9" w:rsidRDefault="002E58D6" w:rsidP="006E221C">
            <w:pPr>
              <w:pStyle w:val="zRevTab"/>
              <w:spacing w:before="20" w:after="20"/>
              <w:jc w:val="center"/>
              <w:rPr>
                <w:rFonts w:cs="Arial"/>
                <w:i w:val="0"/>
              </w:rPr>
            </w:pPr>
            <w:r w:rsidRPr="001C6BE9">
              <w:rPr>
                <w:rFonts w:cs="Arial"/>
                <w:i w:val="0"/>
              </w:rPr>
              <w:t>Rev.</w:t>
            </w:r>
          </w:p>
        </w:tc>
        <w:tc>
          <w:tcPr>
            <w:tcW w:w="34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58D6" w:rsidRPr="001C6BE9" w:rsidRDefault="002E58D6" w:rsidP="006E221C">
            <w:pPr>
              <w:pStyle w:val="zRevTab"/>
              <w:spacing w:before="20" w:after="20"/>
              <w:rPr>
                <w:rFonts w:cs="Arial"/>
                <w:i w:val="0"/>
              </w:rPr>
            </w:pPr>
            <w:r w:rsidRPr="001C6BE9">
              <w:rPr>
                <w:rFonts w:cs="Arial"/>
                <w:i w:val="0"/>
              </w:rPr>
              <w:t>Modification</w:t>
            </w:r>
          </w:p>
        </w:tc>
        <w:tc>
          <w:tcPr>
            <w:tcW w:w="103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D6" w:rsidRPr="001C6BE9" w:rsidRDefault="00BB2C62" w:rsidP="006E221C">
            <w:pPr>
              <w:pStyle w:val="zRevTab"/>
              <w:spacing w:before="20" w:after="20"/>
              <w:rPr>
                <w:rFonts w:cs="Arial"/>
                <w:i w:val="0"/>
              </w:rPr>
            </w:pPr>
            <w:r w:rsidRPr="001C6BE9">
              <w:rPr>
                <w:rFonts w:cs="Arial"/>
                <w:i w:val="0"/>
              </w:rPr>
              <w:t>Date, Revised by</w:t>
            </w:r>
          </w:p>
        </w:tc>
      </w:tr>
      <w:tr w:rsidR="002E58D6" w:rsidRPr="001C6BE9" w:rsidTr="00C45E1D">
        <w:trPr>
          <w:cantSplit/>
        </w:trPr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58D6" w:rsidRPr="001C6BE9" w:rsidRDefault="007E1EE9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  <w:lang w:eastAsia="zh-CN"/>
              </w:rPr>
            </w:pPr>
            <w:r w:rsidRPr="001C6BE9">
              <w:rPr>
                <w:rFonts w:cs="Arial"/>
                <w:sz w:val="16"/>
                <w:lang w:eastAsia="zh-CN"/>
              </w:rPr>
              <w:t>-</w:t>
            </w:r>
          </w:p>
        </w:tc>
        <w:tc>
          <w:tcPr>
            <w:tcW w:w="34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58D6" w:rsidRPr="001C6BE9" w:rsidRDefault="00BB2C62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  <w:lang w:eastAsia="zh-CN"/>
              </w:rPr>
            </w:pPr>
            <w:r w:rsidRPr="001C6BE9">
              <w:rPr>
                <w:rFonts w:cs="Arial"/>
                <w:sz w:val="16"/>
                <w:lang w:eastAsia="zh-CN"/>
              </w:rPr>
              <w:t>DRAFT</w:t>
            </w:r>
          </w:p>
        </w:tc>
        <w:tc>
          <w:tcPr>
            <w:tcW w:w="103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21F" w:rsidRPr="001C6BE9" w:rsidRDefault="0013021F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  <w:lang w:eastAsia="zh-CN"/>
              </w:rPr>
            </w:pPr>
          </w:p>
        </w:tc>
      </w:tr>
      <w:tr w:rsidR="00D331B7" w:rsidRPr="001C6BE9" w:rsidTr="00C45E1D">
        <w:trPr>
          <w:cantSplit/>
        </w:trPr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31B7" w:rsidRPr="001C6BE9" w:rsidRDefault="00D331B7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  <w:lang w:eastAsia="zh-CN"/>
              </w:rPr>
            </w:pPr>
          </w:p>
        </w:tc>
        <w:tc>
          <w:tcPr>
            <w:tcW w:w="34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7A18" w:rsidRPr="001C6BE9" w:rsidRDefault="00437A18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  <w:lang w:eastAsia="zh-CN"/>
              </w:rPr>
            </w:pPr>
          </w:p>
        </w:tc>
        <w:tc>
          <w:tcPr>
            <w:tcW w:w="103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33A" w:rsidRPr="001C6BE9" w:rsidRDefault="0085533A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</w:rPr>
            </w:pPr>
          </w:p>
        </w:tc>
      </w:tr>
      <w:tr w:rsidR="003C4AB4" w:rsidRPr="001C6BE9" w:rsidTr="00145281">
        <w:trPr>
          <w:cantSplit/>
        </w:trPr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C4AB4" w:rsidRPr="001C6BE9" w:rsidRDefault="003C4AB4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  <w:lang w:eastAsia="zh-CN"/>
              </w:rPr>
            </w:pPr>
          </w:p>
        </w:tc>
        <w:tc>
          <w:tcPr>
            <w:tcW w:w="34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C4AB4" w:rsidRPr="001C6BE9" w:rsidRDefault="003C4AB4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  <w:lang w:eastAsia="zh-CN"/>
              </w:rPr>
            </w:pPr>
          </w:p>
        </w:tc>
        <w:tc>
          <w:tcPr>
            <w:tcW w:w="103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AB4" w:rsidRPr="001C6BE9" w:rsidRDefault="003C4AB4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</w:rPr>
            </w:pPr>
          </w:p>
        </w:tc>
      </w:tr>
      <w:tr w:rsidR="00145281" w:rsidRPr="001C6BE9" w:rsidTr="00145281">
        <w:trPr>
          <w:cantSplit/>
        </w:trPr>
        <w:tc>
          <w:tcPr>
            <w:tcW w:w="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5281" w:rsidRPr="001C6BE9" w:rsidRDefault="00145281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  <w:lang w:eastAsia="zh-CN"/>
              </w:rPr>
            </w:pPr>
          </w:p>
        </w:tc>
        <w:tc>
          <w:tcPr>
            <w:tcW w:w="34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5281" w:rsidRPr="001C6BE9" w:rsidRDefault="00145281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  <w:lang w:eastAsia="zh-CN"/>
              </w:rPr>
            </w:pPr>
          </w:p>
        </w:tc>
        <w:tc>
          <w:tcPr>
            <w:tcW w:w="103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281" w:rsidRPr="001C6BE9" w:rsidRDefault="00145281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</w:rPr>
            </w:pPr>
          </w:p>
        </w:tc>
      </w:tr>
    </w:tbl>
    <w:p w:rsidR="002E58D6" w:rsidRPr="001C6BE9" w:rsidRDefault="00BC3FFA" w:rsidP="00CF2883">
      <w:pPr>
        <w:pStyle w:val="zRev"/>
      </w:pPr>
      <w:bookmarkStart w:id="6" w:name="_Toc268533947"/>
      <w:bookmarkStart w:id="7" w:name="_Toc298950934"/>
      <w:bookmarkStart w:id="8" w:name="_Toc300653692"/>
      <w:bookmarkStart w:id="9" w:name="_Toc339980636"/>
      <w:r w:rsidRPr="001C6BE9">
        <w:t>Referr</w:t>
      </w:r>
      <w:r w:rsidR="002E58D6" w:rsidRPr="001C6BE9">
        <w:t>ed documents</w:t>
      </w:r>
      <w:bookmarkEnd w:id="6"/>
      <w:bookmarkEnd w:id="7"/>
      <w:bookmarkEnd w:id="8"/>
      <w:bookmarkEnd w:id="9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"/>
        <w:gridCol w:w="1123"/>
        <w:gridCol w:w="5089"/>
        <w:gridCol w:w="1669"/>
        <w:gridCol w:w="1734"/>
      </w:tblGrid>
      <w:tr w:rsidR="002E58D6" w:rsidRPr="001C6BE9" w:rsidTr="00695244">
        <w:trPr>
          <w:cantSplit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58D6" w:rsidRPr="001C6BE9" w:rsidRDefault="002E58D6" w:rsidP="006E221C">
            <w:pPr>
              <w:pStyle w:val="zRevTab"/>
              <w:spacing w:before="20" w:after="20"/>
              <w:jc w:val="center"/>
              <w:rPr>
                <w:rFonts w:cs="Arial"/>
                <w:i w:val="0"/>
              </w:rPr>
            </w:pP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58D6" w:rsidRPr="001C6BE9" w:rsidRDefault="002E58D6" w:rsidP="006E221C">
            <w:pPr>
              <w:pStyle w:val="zRevTab"/>
              <w:spacing w:before="20" w:after="20"/>
              <w:jc w:val="center"/>
              <w:rPr>
                <w:rFonts w:cs="Arial"/>
                <w:i w:val="0"/>
              </w:rPr>
            </w:pPr>
            <w:r w:rsidRPr="001C6BE9">
              <w:rPr>
                <w:rFonts w:cs="Arial"/>
                <w:i w:val="0"/>
              </w:rPr>
              <w:t>Date</w:t>
            </w:r>
          </w:p>
        </w:tc>
        <w:tc>
          <w:tcPr>
            <w:tcW w:w="25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58D6" w:rsidRPr="001C6BE9" w:rsidRDefault="006E221C" w:rsidP="006E221C">
            <w:pPr>
              <w:pStyle w:val="zRevTab"/>
              <w:spacing w:before="20" w:after="20"/>
              <w:rPr>
                <w:rFonts w:cs="Arial"/>
                <w:i w:val="0"/>
              </w:rPr>
            </w:pPr>
            <w:r w:rsidRPr="001C6BE9">
              <w:rPr>
                <w:rFonts w:cs="Arial"/>
                <w:i w:val="0"/>
              </w:rPr>
              <w:t>No</w:t>
            </w:r>
            <w:r w:rsidR="002E58D6" w:rsidRPr="001C6BE9">
              <w:rPr>
                <w:rFonts w:cs="Arial"/>
                <w:i w:val="0"/>
              </w:rPr>
              <w:t>., Title</w:t>
            </w:r>
          </w:p>
        </w:tc>
        <w:tc>
          <w:tcPr>
            <w:tcW w:w="828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58D6" w:rsidRPr="001C6BE9" w:rsidRDefault="002E58D6" w:rsidP="006E221C">
            <w:pPr>
              <w:pStyle w:val="zRevTab"/>
              <w:spacing w:before="20" w:after="20"/>
              <w:rPr>
                <w:rFonts w:cs="Arial"/>
                <w:i w:val="0"/>
              </w:rPr>
            </w:pPr>
            <w:r w:rsidRPr="001C6BE9">
              <w:rPr>
                <w:rFonts w:cs="Arial"/>
                <w:i w:val="0"/>
              </w:rPr>
              <w:t>Author</w:t>
            </w:r>
          </w:p>
        </w:tc>
        <w:tc>
          <w:tcPr>
            <w:tcW w:w="86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58D6" w:rsidRPr="001C6BE9" w:rsidRDefault="002E58D6" w:rsidP="006E221C">
            <w:pPr>
              <w:pStyle w:val="zRevTab"/>
              <w:spacing w:before="20" w:after="20"/>
              <w:rPr>
                <w:rFonts w:cs="Arial"/>
                <w:i w:val="0"/>
              </w:rPr>
            </w:pPr>
            <w:r w:rsidRPr="001C6BE9">
              <w:rPr>
                <w:rFonts w:cs="Arial"/>
                <w:i w:val="0"/>
              </w:rPr>
              <w:t>Remark</w:t>
            </w:r>
          </w:p>
        </w:tc>
      </w:tr>
      <w:tr w:rsidR="00695244" w:rsidRPr="001C6BE9" w:rsidTr="00695244">
        <w:trPr>
          <w:cantSplit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FC2CC1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</w:rPr>
            </w:pPr>
            <w:r w:rsidRPr="001C6BE9">
              <w:rPr>
                <w:rFonts w:cs="Arial"/>
                <w:sz w:val="16"/>
              </w:rPr>
              <w:t>[</w:t>
            </w:r>
            <w:r w:rsidR="00565BB9" w:rsidRPr="001C6BE9">
              <w:rPr>
                <w:rFonts w:cs="Arial"/>
                <w:sz w:val="16"/>
              </w:rPr>
              <w:t>A</w:t>
            </w:r>
            <w:r w:rsidRPr="001C6BE9">
              <w:rPr>
                <w:rFonts w:cs="Arial"/>
                <w:sz w:val="16"/>
              </w:rPr>
              <w:t>]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695244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</w:rPr>
            </w:pP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95244" w:rsidRPr="001C6BE9" w:rsidRDefault="002850EE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  <w:lang w:eastAsia="zh-CN"/>
              </w:rPr>
            </w:pPr>
            <w:r>
              <w:rPr>
                <w:rFonts w:cs="Arial"/>
                <w:sz w:val="16"/>
                <w:lang w:eastAsia="zh-CN"/>
              </w:rPr>
              <w:t>Customer spec</w:t>
            </w:r>
            <w:r w:rsidR="006E221C" w:rsidRPr="001C6BE9">
              <w:rPr>
                <w:rFonts w:cs="Arial"/>
                <w:sz w:val="16"/>
                <w:lang w:eastAsia="zh-CN"/>
              </w:rPr>
              <w:t xml:space="preserve"> 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2850EE" w:rsidP="006E221C">
            <w:pPr>
              <w:pStyle w:val="TableText"/>
              <w:spacing w:before="20" w:after="20"/>
              <w:ind w:left="134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Customer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695244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</w:rPr>
            </w:pPr>
          </w:p>
        </w:tc>
      </w:tr>
      <w:tr w:rsidR="00695244" w:rsidRPr="001C6BE9" w:rsidTr="00695244">
        <w:trPr>
          <w:cantSplit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FC2CC1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</w:rPr>
            </w:pPr>
            <w:r w:rsidRPr="001C6BE9">
              <w:rPr>
                <w:rFonts w:cs="Arial"/>
                <w:sz w:val="16"/>
              </w:rPr>
              <w:t>[</w:t>
            </w:r>
            <w:r w:rsidR="006E221C" w:rsidRPr="001C6BE9">
              <w:rPr>
                <w:rFonts w:cs="Arial"/>
                <w:sz w:val="16"/>
              </w:rPr>
              <w:t>B</w:t>
            </w:r>
            <w:r w:rsidRPr="001C6BE9">
              <w:rPr>
                <w:rFonts w:cs="Arial"/>
                <w:sz w:val="16"/>
              </w:rPr>
              <w:t>]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695244" w:rsidP="006E221C">
            <w:pPr>
              <w:pStyle w:val="TableText"/>
              <w:spacing w:before="20" w:after="20"/>
              <w:jc w:val="center"/>
              <w:rPr>
                <w:rFonts w:cs="Arial"/>
                <w:sz w:val="16"/>
              </w:rPr>
            </w:pP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95244" w:rsidRPr="001C6BE9" w:rsidRDefault="002850EE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  <w:lang w:eastAsia="zh-CN"/>
              </w:rPr>
            </w:pPr>
            <w:r>
              <w:rPr>
                <w:rFonts w:cs="Arial"/>
                <w:sz w:val="16"/>
                <w:lang w:eastAsia="zh-CN"/>
              </w:rPr>
              <w:t>ABB Tech Spec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2850EE" w:rsidP="006E221C">
            <w:pPr>
              <w:pStyle w:val="TableText"/>
              <w:spacing w:before="20" w:after="20"/>
              <w:ind w:left="134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ABB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44" w:rsidRPr="001C6BE9" w:rsidRDefault="00695244" w:rsidP="006E221C">
            <w:pPr>
              <w:pStyle w:val="TableText"/>
              <w:spacing w:before="20" w:after="20"/>
              <w:ind w:left="57"/>
              <w:rPr>
                <w:rFonts w:cs="Arial"/>
                <w:sz w:val="16"/>
              </w:rPr>
            </w:pPr>
          </w:p>
        </w:tc>
      </w:tr>
      <w:tr w:rsidR="002E58D6" w:rsidRPr="001C6BE9" w:rsidTr="00695244">
        <w:trPr>
          <w:cantSplit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D6" w:rsidRPr="001C6BE9" w:rsidRDefault="002E58D6" w:rsidP="00EA5121">
            <w:pPr>
              <w:pStyle w:val="TableText"/>
              <w:spacing w:before="20" w:after="20"/>
              <w:jc w:val="center"/>
              <w:outlineLvl w:val="0"/>
              <w:rPr>
                <w:rFonts w:cs="Arial"/>
                <w:sz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D6" w:rsidRPr="001C6BE9" w:rsidRDefault="002E58D6" w:rsidP="00EA5121">
            <w:pPr>
              <w:pStyle w:val="TableText"/>
              <w:spacing w:before="20" w:after="20"/>
              <w:jc w:val="center"/>
              <w:outlineLvl w:val="0"/>
              <w:rPr>
                <w:rFonts w:cs="Arial"/>
                <w:sz w:val="16"/>
              </w:rPr>
            </w:pP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58D6" w:rsidRPr="001C6BE9" w:rsidRDefault="002E58D6" w:rsidP="00EA5121">
            <w:pPr>
              <w:pStyle w:val="TableText"/>
              <w:spacing w:before="20" w:after="20"/>
              <w:ind w:left="57"/>
              <w:outlineLvl w:val="0"/>
              <w:rPr>
                <w:rFonts w:cs="Arial"/>
                <w:sz w:val="16"/>
                <w:lang w:eastAsia="zh-CN"/>
              </w:rPr>
            </w:pP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D6" w:rsidRPr="001C6BE9" w:rsidRDefault="002E58D6" w:rsidP="00EA5121">
            <w:pPr>
              <w:pStyle w:val="TableText"/>
              <w:spacing w:before="20" w:after="20"/>
              <w:ind w:left="134"/>
              <w:outlineLvl w:val="0"/>
              <w:rPr>
                <w:rFonts w:cs="Arial"/>
                <w:sz w:val="16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D6" w:rsidRPr="001C6BE9" w:rsidRDefault="002E58D6" w:rsidP="00EA5121">
            <w:pPr>
              <w:pStyle w:val="TableText"/>
              <w:spacing w:before="20" w:after="20"/>
              <w:ind w:left="57"/>
              <w:outlineLvl w:val="0"/>
              <w:rPr>
                <w:rFonts w:cs="Arial"/>
                <w:sz w:val="16"/>
              </w:rPr>
            </w:pPr>
          </w:p>
        </w:tc>
      </w:tr>
    </w:tbl>
    <w:p w:rsidR="00C37EAC" w:rsidRPr="001C6BE9" w:rsidRDefault="00A11F32" w:rsidP="00CF2883">
      <w:pPr>
        <w:pStyle w:val="MainHeading"/>
      </w:pPr>
      <w:bookmarkStart w:id="10" w:name="_Toc268533948"/>
      <w:bookmarkStart w:id="11" w:name="_Toc298950935"/>
      <w:r w:rsidRPr="001C6BE9">
        <w:lastRenderedPageBreak/>
        <w:t>Table of Content</w:t>
      </w:r>
      <w:bookmarkEnd w:id="10"/>
      <w:bookmarkEnd w:id="11"/>
    </w:p>
    <w:p w:rsidR="0051202A" w:rsidRDefault="00CF2883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r w:rsidRPr="001C6BE9">
        <w:rPr>
          <w:rFonts w:cs="Arial"/>
          <w:b/>
          <w:bCs/>
          <w:sz w:val="28"/>
          <w:szCs w:val="28"/>
        </w:rPr>
        <w:fldChar w:fldCharType="begin"/>
      </w:r>
      <w:r w:rsidRPr="001C6BE9">
        <w:rPr>
          <w:rFonts w:cs="Arial"/>
          <w:b/>
          <w:bCs/>
          <w:sz w:val="28"/>
          <w:szCs w:val="28"/>
        </w:rPr>
        <w:instrText xml:space="preserve"> TOC \o "1-3" \h \z \t "zRev;2" </w:instrText>
      </w:r>
      <w:r w:rsidRPr="001C6BE9">
        <w:rPr>
          <w:rFonts w:cs="Arial"/>
          <w:b/>
          <w:bCs/>
          <w:sz w:val="28"/>
          <w:szCs w:val="28"/>
        </w:rPr>
        <w:fldChar w:fldCharType="separate"/>
      </w:r>
      <w:hyperlink w:anchor="_Toc339980635" w:history="1">
        <w:r w:rsidR="0051202A" w:rsidRPr="00826AF5">
          <w:rPr>
            <w:rStyle w:val="Hyperlink"/>
            <w:noProof/>
          </w:rPr>
          <w:t>Revision record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_Toc339980635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2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36" w:history="1">
        <w:r w:rsidR="0051202A" w:rsidRPr="00826AF5">
          <w:rPr>
            <w:rStyle w:val="Hyperlink"/>
            <w:noProof/>
          </w:rPr>
          <w:t>Referred documents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_Toc339980636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2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de-CH" w:eastAsia="de-CH"/>
        </w:rPr>
      </w:pPr>
      <w:hyperlink w:anchor="_Toc339980637" w:history="1">
        <w:r w:rsidR="0051202A" w:rsidRPr="00826AF5">
          <w:rPr>
            <w:rStyle w:val="Hyperlink"/>
            <w:noProof/>
          </w:rPr>
          <w:t>1</w:t>
        </w:r>
        <w:r w:rsidR="0051202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Vehicle data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_Toc339980637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38" w:history="1">
        <w:r w:rsidR="0051202A" w:rsidRPr="00826AF5">
          <w:rPr>
            <w:rStyle w:val="Hyperlink"/>
            <w:noProof/>
          </w:rPr>
          <w:t>1.1</w:t>
        </w:r>
        <w:r w:rsidR="0051202A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Running Resistance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_Toc339980638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39" w:history="1">
        <w:r w:rsidR="0051202A" w:rsidRPr="00826AF5">
          <w:rPr>
            <w:rStyle w:val="Hyperlink"/>
            <w:noProof/>
          </w:rPr>
          <w:t>1.2</w:t>
        </w:r>
        <w:r w:rsidR="0051202A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Performance Diagrams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_Toc339980639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de-CH" w:eastAsia="de-CH"/>
        </w:rPr>
      </w:pPr>
      <w:hyperlink w:anchor="_Toc339980640" w:history="1">
        <w:r w:rsidR="0051202A" w:rsidRPr="00826AF5">
          <w:rPr>
            <w:rStyle w:val="Hyperlink"/>
            <w:noProof/>
          </w:rPr>
          <w:t>2</w:t>
        </w:r>
        <w:r w:rsidR="0051202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Track Data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_Toc339980640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41" w:history="1">
        <w:r w:rsidR="0051202A" w:rsidRPr="00826AF5">
          <w:rPr>
            <w:rStyle w:val="Hyperlink"/>
            <w:noProof/>
            <w:lang w:val="pt-BR"/>
          </w:rPr>
          <w:t>2.1</w:t>
        </w:r>
        <w:r w:rsidR="0051202A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  <w:lang w:val="pt-BR"/>
          </w:rPr>
          <w:t xml:space="preserve">Corridor I (Miyapur </w:t>
        </w:r>
        <w:r w:rsidR="0051202A" w:rsidRPr="00826AF5">
          <w:rPr>
            <w:rStyle w:val="Hyperlink"/>
            <w:noProof/>
          </w:rPr>
          <w:sym w:font="Symbol" w:char="F0DE"/>
        </w:r>
        <w:r w:rsidR="0051202A" w:rsidRPr="00826AF5">
          <w:rPr>
            <w:rStyle w:val="Hyperlink"/>
            <w:noProof/>
            <w:lang w:val="pt-BR"/>
          </w:rPr>
          <w:t xml:space="preserve"> LB Nagar)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_Toc339980641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de-CH" w:eastAsia="de-CH"/>
        </w:rPr>
      </w:pPr>
      <w:hyperlink w:anchor="_Toc339980642" w:history="1">
        <w:r w:rsidR="0051202A" w:rsidRPr="00826AF5">
          <w:rPr>
            <w:rStyle w:val="Hyperlink"/>
            <w:noProof/>
          </w:rPr>
          <w:t>3</w:t>
        </w:r>
        <w:r w:rsidR="0051202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Performance simulations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_Toc339980642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43" w:history="1">
        <w:r w:rsidR="0051202A" w:rsidRPr="00826AF5">
          <w:rPr>
            <w:rStyle w:val="Hyperlink"/>
            <w:noProof/>
          </w:rPr>
          <w:t>3.1</w:t>
        </w:r>
        <w:r w:rsidR="0051202A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Time table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_Toc339980643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44" w:history="1">
        <w:r w:rsidR="0051202A" w:rsidRPr="00826AF5">
          <w:rPr>
            <w:rStyle w:val="Hyperlink"/>
            <w:noProof/>
          </w:rPr>
          <w:t>3.2</w:t>
        </w:r>
        <w:r w:rsidR="0051202A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Energy calculation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_Toc339980644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45" w:history="1">
        <w:r w:rsidR="0051202A" w:rsidRPr="00826AF5">
          <w:rPr>
            <w:rStyle w:val="Hyperlink"/>
            <w:noProof/>
          </w:rPr>
          <w:t>3.3</w:t>
        </w:r>
        <w:r w:rsidR="0051202A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Simulation plots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_Toc339980645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1202A" w:rsidRDefault="0067774C">
      <w:pPr>
        <w:pStyle w:val="TOC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339980646" w:history="1">
        <w:r w:rsidR="0051202A" w:rsidRPr="00826AF5">
          <w:rPr>
            <w:rStyle w:val="Hyperlink"/>
            <w:noProof/>
          </w:rPr>
          <w:t>3.4</w:t>
        </w:r>
        <w:r w:rsidR="0051202A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51202A" w:rsidRPr="00826AF5">
          <w:rPr>
            <w:rStyle w:val="Hyperlink"/>
            <w:noProof/>
          </w:rPr>
          <w:t>Detailed Train Run Table</w:t>
        </w:r>
        <w:r w:rsidR="0051202A">
          <w:rPr>
            <w:noProof/>
            <w:webHidden/>
          </w:rPr>
          <w:tab/>
        </w:r>
        <w:r w:rsidR="0051202A">
          <w:rPr>
            <w:noProof/>
            <w:webHidden/>
          </w:rPr>
          <w:fldChar w:fldCharType="begin"/>
        </w:r>
        <w:r w:rsidR="0051202A">
          <w:rPr>
            <w:noProof/>
            <w:webHidden/>
          </w:rPr>
          <w:instrText xml:space="preserve"> PAGEREF _Toc339980646 \h </w:instrText>
        </w:r>
        <w:r w:rsidR="0051202A">
          <w:rPr>
            <w:noProof/>
            <w:webHidden/>
          </w:rPr>
        </w:r>
        <w:r w:rsidR="0051202A">
          <w:rPr>
            <w:noProof/>
            <w:webHidden/>
          </w:rPr>
          <w:fldChar w:fldCharType="separate"/>
        </w:r>
        <w:r w:rsidR="00B23F56">
          <w:rPr>
            <w:noProof/>
            <w:webHidden/>
          </w:rPr>
          <w:t>3</w:t>
        </w:r>
        <w:r w:rsidR="0051202A">
          <w:rPr>
            <w:noProof/>
            <w:webHidden/>
          </w:rPr>
          <w:fldChar w:fldCharType="end"/>
        </w:r>
      </w:hyperlink>
    </w:p>
    <w:p w:rsidR="00571DF5" w:rsidRPr="001C6BE9" w:rsidRDefault="00CF2883" w:rsidP="005161CF">
      <w:pPr>
        <w:pStyle w:val="Heading1"/>
        <w:numPr>
          <w:ilvl w:val="0"/>
          <w:numId w:val="0"/>
        </w:numPr>
        <w:ind w:left="432" w:hanging="432"/>
      </w:pPr>
      <w:r w:rsidRPr="001C6BE9">
        <w:rPr>
          <w:sz w:val="28"/>
          <w:szCs w:val="28"/>
        </w:rPr>
        <w:lastRenderedPageBreak/>
        <w:fldChar w:fldCharType="end"/>
      </w:r>
      <w:bookmarkStart w:id="12" w:name="_GoBack"/>
      <w:bookmarkEnd w:id="12"/>
    </w:p>
    <w:sectPr w:rsidR="00571DF5" w:rsidRPr="001C6BE9" w:rsidSect="007C5ADA">
      <w:footnotePr>
        <w:numRestart w:val="eachPage"/>
      </w:footnotePr>
      <w:type w:val="continuous"/>
      <w:pgSz w:w="11906" w:h="16838" w:code="9"/>
      <w:pgMar w:top="1134" w:right="707" w:bottom="993" w:left="1134" w:header="426" w:footer="458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74C" w:rsidRDefault="0067774C">
      <w:r>
        <w:separator/>
      </w:r>
    </w:p>
  </w:endnote>
  <w:endnote w:type="continuationSeparator" w:id="0">
    <w:p w:rsidR="0067774C" w:rsidRDefault="0067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Ind w:w="8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4"/>
      <w:gridCol w:w="3266"/>
      <w:gridCol w:w="628"/>
      <w:gridCol w:w="2861"/>
      <w:gridCol w:w="575"/>
      <w:gridCol w:w="519"/>
      <w:gridCol w:w="918"/>
    </w:tblGrid>
    <w:tr w:rsidR="00814B5B" w:rsidRPr="00F32839" w:rsidTr="00CF2883">
      <w:trPr>
        <w:trHeight w:hRule="exact" w:val="160"/>
      </w:trPr>
      <w:tc>
        <w:tcPr>
          <w:tcW w:w="643" w:type="pct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814B5B" w:rsidRPr="00F32839" w:rsidRDefault="00411103" w:rsidP="00CF2883">
          <w:r>
            <w:rPr>
              <w:noProof/>
              <w:lang w:val="de-CH" w:eastAsia="de-CH"/>
            </w:rPr>
            <w:drawing>
              <wp:inline distT="0" distB="0" distL="0" distR="0" wp14:anchorId="03C733AF" wp14:editId="0C166F68">
                <wp:extent cx="733425" cy="295275"/>
                <wp:effectExtent l="0" t="0" r="9525" b="9525"/>
                <wp:docPr id="1" name="Picture 1" descr="ABB1_rgb300_1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BB1_rgb300_1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23" w:type="pct"/>
          <w:tcBorders>
            <w:top w:val="single" w:sz="6" w:space="0" w:color="auto"/>
            <w:right w:val="single" w:sz="6" w:space="0" w:color="auto"/>
          </w:tcBorders>
        </w:tcPr>
        <w:p w:rsidR="00814B5B" w:rsidRPr="00F32839" w:rsidRDefault="00814B5B" w:rsidP="00CF2883">
          <w:pPr>
            <w:pStyle w:val="zGuTe2"/>
          </w:pPr>
        </w:p>
      </w:tc>
      <w:tc>
        <w:tcPr>
          <w:tcW w:w="1734" w:type="pct"/>
          <w:gridSpan w:val="2"/>
          <w:tcBorders>
            <w:top w:val="single" w:sz="6" w:space="0" w:color="auto"/>
            <w:left w:val="nil"/>
            <w:right w:val="single" w:sz="6" w:space="0" w:color="auto"/>
          </w:tcBorders>
        </w:tcPr>
        <w:p w:rsidR="00814B5B" w:rsidRPr="00F32839" w:rsidRDefault="00814B5B" w:rsidP="00CF2883">
          <w:pPr>
            <w:pStyle w:val="zGuTe2"/>
          </w:pPr>
          <w:r>
            <w:t>Doc. id</w:t>
          </w:r>
          <w:r w:rsidRPr="00F32839">
            <w:t>.</w:t>
          </w:r>
          <w:r>
            <w:t>, doc. kind, part. id.</w:t>
          </w:r>
          <w:r>
            <w:tab/>
          </w:r>
        </w:p>
      </w:tc>
      <w:tc>
        <w:tcPr>
          <w:tcW w:w="286" w:type="pct"/>
          <w:tcBorders>
            <w:top w:val="single" w:sz="6" w:space="0" w:color="auto"/>
            <w:left w:val="nil"/>
          </w:tcBorders>
        </w:tcPr>
        <w:p w:rsidR="00814B5B" w:rsidRPr="00F32839" w:rsidRDefault="00814B5B" w:rsidP="00CF2883">
          <w:pPr>
            <w:pStyle w:val="zGuTe2"/>
          </w:pPr>
          <w:r>
            <w:t>Lang.</w:t>
          </w:r>
        </w:p>
      </w:tc>
      <w:tc>
        <w:tcPr>
          <w:tcW w:w="258" w:type="pc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814B5B" w:rsidRPr="00F32839" w:rsidRDefault="00814B5B" w:rsidP="00CF2883">
          <w:pPr>
            <w:pStyle w:val="zGuTe2"/>
          </w:pPr>
          <w:r>
            <w:t>Rev.</w:t>
          </w:r>
        </w:p>
      </w:tc>
      <w:tc>
        <w:tcPr>
          <w:tcW w:w="456" w:type="pct"/>
          <w:tcBorders>
            <w:top w:val="single" w:sz="6" w:space="0" w:color="auto"/>
            <w:left w:val="nil"/>
            <w:right w:val="single" w:sz="6" w:space="0" w:color="auto"/>
          </w:tcBorders>
        </w:tcPr>
        <w:p w:rsidR="00814B5B" w:rsidRPr="00F32839" w:rsidRDefault="00814B5B" w:rsidP="00CF2883">
          <w:pPr>
            <w:pStyle w:val="zGuTe2"/>
          </w:pPr>
          <w:r>
            <w:t>Pg. / no. of pg.</w:t>
          </w:r>
        </w:p>
      </w:tc>
    </w:tr>
    <w:tr w:rsidR="00814B5B" w:rsidRPr="00F32839" w:rsidTr="00CF2883">
      <w:trPr>
        <w:trHeight w:hRule="exact" w:val="460"/>
      </w:trPr>
      <w:tc>
        <w:tcPr>
          <w:tcW w:w="643" w:type="pct"/>
          <w:vMerge/>
          <w:tcBorders>
            <w:left w:val="single" w:sz="6" w:space="0" w:color="auto"/>
            <w:bottom w:val="single" w:sz="6" w:space="0" w:color="auto"/>
          </w:tcBorders>
          <w:vAlign w:val="bottom"/>
        </w:tcPr>
        <w:p w:rsidR="00814B5B" w:rsidRPr="00F32839" w:rsidRDefault="00814B5B" w:rsidP="00CF2883"/>
      </w:tc>
      <w:tc>
        <w:tcPr>
          <w:tcW w:w="1623" w:type="pct"/>
          <w:tcBorders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814B5B" w:rsidP="00CF2883">
          <w:pPr>
            <w:pStyle w:val="zCoNa"/>
            <w:spacing w:before="0" w:after="60"/>
            <w:rPr>
              <w:rFonts w:cs="Arial"/>
              <w:sz w:val="20"/>
            </w:rPr>
          </w:pPr>
          <w:r w:rsidRPr="00F32839">
            <w:rPr>
              <w:rFonts w:cs="Arial"/>
              <w:sz w:val="20"/>
            </w:rPr>
            <w:t xml:space="preserve">ABB </w:t>
          </w:r>
          <w:r>
            <w:rPr>
              <w:rFonts w:cs="Arial"/>
              <w:sz w:val="20"/>
            </w:rPr>
            <w:t>Switzerland Ltd</w:t>
          </w:r>
        </w:p>
      </w:tc>
      <w:tc>
        <w:tcPr>
          <w:tcW w:w="312" w:type="pct"/>
          <w:tcBorders>
            <w:left w:val="nil"/>
            <w:bottom w:val="single" w:sz="6" w:space="0" w:color="auto"/>
          </w:tcBorders>
          <w:vAlign w:val="bottom"/>
        </w:tcPr>
        <w:p w:rsidR="00814B5B" w:rsidRPr="00F32839" w:rsidRDefault="00814B5B" w:rsidP="00CF2883">
          <w:pPr>
            <w:pStyle w:val="zCoNa"/>
            <w:spacing w:before="0" w:after="60"/>
            <w:ind w:left="0"/>
            <w:rPr>
              <w:rFonts w:cs="Arial"/>
              <w:sz w:val="20"/>
            </w:rPr>
          </w:pPr>
        </w:p>
      </w:tc>
      <w:tc>
        <w:tcPr>
          <w:tcW w:w="1422" w:type="pct"/>
          <w:tcBorders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814B5B" w:rsidP="00DC6B57">
          <w:pPr>
            <w:pStyle w:val="zCoNa"/>
            <w:spacing w:after="60"/>
            <w:ind w:left="0"/>
            <w:jc w:val="left"/>
            <w:rPr>
              <w:rFonts w:cs="Arial"/>
              <w:sz w:val="20"/>
            </w:rPr>
          </w:pPr>
          <w:r w:rsidRPr="00FF4252">
            <w:rPr>
              <w:rFonts w:cs="Arial"/>
              <w:sz w:val="20"/>
            </w:rPr>
            <w:t>3BHS</w:t>
          </w:r>
          <w:r w:rsidR="00DC6B57">
            <w:rPr>
              <w:rFonts w:cs="Arial"/>
              <w:sz w:val="20"/>
            </w:rPr>
            <w:t>xxxxxx</w:t>
          </w:r>
          <w:r>
            <w:rPr>
              <w:rFonts w:cs="Arial"/>
              <w:sz w:val="20"/>
            </w:rPr>
            <w:t xml:space="preserve"> ZAB E0</w:t>
          </w:r>
          <w:r w:rsidR="00DC6B57">
            <w:rPr>
              <w:rFonts w:cs="Arial"/>
              <w:sz w:val="20"/>
            </w:rPr>
            <w:t>1</w:t>
          </w:r>
        </w:p>
      </w:tc>
      <w:tc>
        <w:tcPr>
          <w:tcW w:w="286" w:type="pct"/>
          <w:tcBorders>
            <w:left w:val="nil"/>
            <w:bottom w:val="single" w:sz="6" w:space="0" w:color="auto"/>
          </w:tcBorders>
          <w:vAlign w:val="bottom"/>
        </w:tcPr>
        <w:p w:rsidR="00814B5B" w:rsidRPr="00F32839" w:rsidRDefault="00814B5B" w:rsidP="00CF2883">
          <w:pPr>
            <w:pStyle w:val="zFoTe2"/>
          </w:pPr>
          <w:r>
            <w:t>en</w:t>
          </w:r>
        </w:p>
      </w:tc>
      <w:tc>
        <w:tcPr>
          <w:tcW w:w="258" w:type="pct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2850EE" w:rsidP="00CF2883">
          <w:pPr>
            <w:pStyle w:val="zFoTe2"/>
          </w:pPr>
          <w:r>
            <w:t>-</w:t>
          </w:r>
        </w:p>
      </w:tc>
      <w:tc>
        <w:tcPr>
          <w:tcW w:w="456" w:type="pct"/>
          <w:tcBorders>
            <w:left w:val="nil"/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814B5B" w:rsidP="00CF2883">
          <w:pPr>
            <w:pStyle w:val="zFoTe2"/>
          </w:pPr>
          <w:r w:rsidRPr="00F32839">
            <w:fldChar w:fldCharType="begin"/>
          </w:r>
          <w:r w:rsidRPr="00F32839">
            <w:instrText xml:space="preserve"> PAGE </w:instrText>
          </w:r>
          <w:r w:rsidRPr="00F32839">
            <w:fldChar w:fldCharType="separate"/>
          </w:r>
          <w:r w:rsidR="005161CF">
            <w:rPr>
              <w:noProof/>
            </w:rPr>
            <w:t>3</w:t>
          </w:r>
          <w:r w:rsidRPr="00F32839">
            <w:fldChar w:fldCharType="end"/>
          </w:r>
          <w:r w:rsidRPr="00F32839">
            <w:t xml:space="preserve"> / </w:t>
          </w:r>
          <w:fldSimple w:instr=" NUMPAGES  \* MERGEFORMAT ">
            <w:r w:rsidR="005161CF">
              <w:rPr>
                <w:noProof/>
              </w:rPr>
              <w:t>4</w:t>
            </w:r>
          </w:fldSimple>
        </w:p>
      </w:tc>
    </w:tr>
  </w:tbl>
  <w:p w:rsidR="00814B5B" w:rsidRPr="00FF4252" w:rsidRDefault="00814B5B" w:rsidP="00FF42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3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00"/>
      <w:gridCol w:w="667"/>
      <w:gridCol w:w="965"/>
      <w:gridCol w:w="602"/>
      <w:gridCol w:w="576"/>
      <w:gridCol w:w="1087"/>
      <w:gridCol w:w="619"/>
      <w:gridCol w:w="3240"/>
      <w:gridCol w:w="425"/>
      <w:gridCol w:w="425"/>
      <w:gridCol w:w="725"/>
    </w:tblGrid>
    <w:tr w:rsidR="00814B5B" w:rsidRPr="00D10A66" w:rsidTr="007C5ADA">
      <w:trPr>
        <w:trHeight w:hRule="exact" w:val="280"/>
      </w:trPr>
      <w:tc>
        <w:tcPr>
          <w:tcW w:w="600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:rsidR="00814B5B" w:rsidRPr="00D10A66" w:rsidRDefault="00814B5B" w:rsidP="00086BCE">
          <w:pPr>
            <w:pStyle w:val="zGuTe2"/>
          </w:pPr>
          <w:r w:rsidRPr="00D10A66">
            <w:t>Auth. /</w:t>
          </w:r>
          <w:r w:rsidRPr="00D10A66">
            <w:br/>
            <w:t>Prep.</w:t>
          </w:r>
        </w:p>
      </w:tc>
      <w:tc>
        <w:tcPr>
          <w:tcW w:w="2810" w:type="dxa"/>
          <w:gridSpan w:val="4"/>
          <w:tcBorders>
            <w:top w:val="single" w:sz="6" w:space="0" w:color="auto"/>
            <w:bottom w:val="single" w:sz="4" w:space="0" w:color="auto"/>
          </w:tcBorders>
        </w:tcPr>
        <w:p w:rsidR="00814B5B" w:rsidRPr="00D10A66" w:rsidRDefault="00814B5B" w:rsidP="00DC6B57">
          <w:r w:rsidRPr="00D10A66">
            <w:t xml:space="preserve"> </w:t>
          </w:r>
        </w:p>
      </w:tc>
      <w:tc>
        <w:tcPr>
          <w:tcW w:w="1087" w:type="dxa"/>
          <w:tcBorders>
            <w:top w:val="single" w:sz="6" w:space="0" w:color="auto"/>
            <w:bottom w:val="single" w:sz="4" w:space="0" w:color="auto"/>
            <w:right w:val="single" w:sz="6" w:space="0" w:color="auto"/>
          </w:tcBorders>
        </w:tcPr>
        <w:p w:rsidR="00814B5B" w:rsidRPr="00D10A66" w:rsidRDefault="00814B5B" w:rsidP="00086BCE">
          <w:pPr>
            <w:pStyle w:val="zFoTe1"/>
            <w:spacing w:before="40"/>
            <w:jc w:val="right"/>
            <w:rPr>
              <w:rFonts w:cs="Arial"/>
              <w:sz w:val="20"/>
            </w:rPr>
          </w:pPr>
        </w:p>
      </w:tc>
      <w:tc>
        <w:tcPr>
          <w:tcW w:w="619" w:type="dxa"/>
          <w:tcBorders>
            <w:top w:val="single" w:sz="6" w:space="0" w:color="auto"/>
            <w:left w:val="nil"/>
          </w:tcBorders>
          <w:shd w:val="clear" w:color="auto" w:fill="auto"/>
        </w:tcPr>
        <w:p w:rsidR="00814B5B" w:rsidRPr="00D10A66" w:rsidRDefault="00814B5B" w:rsidP="00086BCE">
          <w:pPr>
            <w:pStyle w:val="zGuTe2"/>
            <w:rPr>
              <w:sz w:val="20"/>
            </w:rPr>
          </w:pPr>
          <w:r w:rsidRPr="00D10A66">
            <w:t>Title</w:t>
          </w:r>
        </w:p>
      </w:tc>
      <w:tc>
        <w:tcPr>
          <w:tcW w:w="4815" w:type="dxa"/>
          <w:gridSpan w:val="4"/>
          <w:tcBorders>
            <w:top w:val="single" w:sz="6" w:space="0" w:color="auto"/>
            <w:right w:val="single" w:sz="6" w:space="0" w:color="auto"/>
          </w:tcBorders>
          <w:shd w:val="clear" w:color="auto" w:fill="auto"/>
        </w:tcPr>
        <w:p w:rsidR="00814B5B" w:rsidRPr="00D10A66" w:rsidRDefault="00814B5B" w:rsidP="00086BCE">
          <w:pPr>
            <w:pStyle w:val="zGuTe2"/>
          </w:pPr>
          <w:r w:rsidRPr="00D10A66">
            <w:t>Document Template, Spec. &amp; Manual</w:t>
          </w:r>
        </w:p>
      </w:tc>
    </w:tr>
    <w:tr w:rsidR="00814B5B" w:rsidRPr="00F32839" w:rsidTr="007C5ADA">
      <w:trPr>
        <w:trHeight w:hRule="exact" w:val="280"/>
      </w:trPr>
      <w:tc>
        <w:tcPr>
          <w:tcW w:w="600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:rsidR="00814B5B" w:rsidRPr="00F32839" w:rsidRDefault="00814B5B" w:rsidP="00086BCE">
          <w:pPr>
            <w:pStyle w:val="zGuTe2"/>
          </w:pPr>
          <w:proofErr w:type="spellStart"/>
          <w:r>
            <w:t>Appr</w:t>
          </w:r>
          <w:proofErr w:type="spellEnd"/>
          <w:r>
            <w:t xml:space="preserve">. </w:t>
          </w:r>
          <w:r w:rsidRPr="00F32839">
            <w:t>/</w:t>
          </w:r>
          <w:r w:rsidRPr="00F32839">
            <w:br/>
          </w:r>
          <w:r>
            <w:t>Rel.</w:t>
          </w:r>
        </w:p>
      </w:tc>
      <w:tc>
        <w:tcPr>
          <w:tcW w:w="2810" w:type="dxa"/>
          <w:gridSpan w:val="4"/>
          <w:tcBorders>
            <w:top w:val="single" w:sz="4" w:space="0" w:color="auto"/>
            <w:bottom w:val="single" w:sz="4" w:space="0" w:color="auto"/>
          </w:tcBorders>
        </w:tcPr>
        <w:p w:rsidR="00814B5B" w:rsidRPr="00660A5D" w:rsidRDefault="00814B5B" w:rsidP="00086BCE"/>
      </w:tc>
      <w:tc>
        <w:tcPr>
          <w:tcW w:w="1087" w:type="dxa"/>
          <w:tcBorders>
            <w:top w:val="single" w:sz="4" w:space="0" w:color="auto"/>
            <w:bottom w:val="single" w:sz="4" w:space="0" w:color="auto"/>
            <w:right w:val="single" w:sz="6" w:space="0" w:color="auto"/>
          </w:tcBorders>
        </w:tcPr>
        <w:p w:rsidR="00814B5B" w:rsidRPr="00F32839" w:rsidRDefault="00814B5B" w:rsidP="00086BCE">
          <w:pPr>
            <w:pStyle w:val="zFoTe1"/>
            <w:spacing w:before="40"/>
            <w:jc w:val="right"/>
            <w:rPr>
              <w:rFonts w:cs="Arial"/>
              <w:sz w:val="20"/>
            </w:rPr>
          </w:pPr>
        </w:p>
      </w:tc>
      <w:tc>
        <w:tcPr>
          <w:tcW w:w="619" w:type="dxa"/>
          <w:tcBorders>
            <w:left w:val="single" w:sz="6" w:space="0" w:color="auto"/>
            <w:bottom w:val="single" w:sz="4" w:space="0" w:color="auto"/>
          </w:tcBorders>
          <w:shd w:val="clear" w:color="auto" w:fill="auto"/>
        </w:tcPr>
        <w:p w:rsidR="00814B5B" w:rsidRPr="00F32839" w:rsidRDefault="00814B5B" w:rsidP="00086BCE">
          <w:pPr>
            <w:pStyle w:val="zFoTe1"/>
            <w:spacing w:before="40"/>
            <w:jc w:val="center"/>
            <w:rPr>
              <w:rFonts w:cs="Arial"/>
              <w:sz w:val="20"/>
            </w:rPr>
          </w:pPr>
        </w:p>
      </w:tc>
      <w:tc>
        <w:tcPr>
          <w:tcW w:w="4815" w:type="dxa"/>
          <w:gridSpan w:val="4"/>
          <w:tcBorders>
            <w:bottom w:val="single" w:sz="4" w:space="0" w:color="auto"/>
            <w:right w:val="single" w:sz="6" w:space="0" w:color="auto"/>
          </w:tcBorders>
          <w:shd w:val="clear" w:color="auto" w:fill="auto"/>
        </w:tcPr>
        <w:p w:rsidR="00814B5B" w:rsidRPr="00F32839" w:rsidRDefault="00814B5B" w:rsidP="00DC6B57">
          <w:r>
            <w:t xml:space="preserve">Traction Simulations </w:t>
          </w:r>
        </w:p>
      </w:tc>
    </w:tr>
    <w:tr w:rsidR="00814B5B" w:rsidRPr="00F32839" w:rsidTr="00086BCE">
      <w:trPr>
        <w:trHeight w:val="284"/>
      </w:trPr>
      <w:tc>
        <w:tcPr>
          <w:tcW w:w="600" w:type="dxa"/>
          <w:tcBorders>
            <w:top w:val="single" w:sz="4" w:space="0" w:color="auto"/>
            <w:left w:val="single" w:sz="6" w:space="0" w:color="auto"/>
          </w:tcBorders>
        </w:tcPr>
        <w:p w:rsidR="00814B5B" w:rsidRPr="00660A5D" w:rsidRDefault="00814B5B" w:rsidP="00086BCE">
          <w:pPr>
            <w:pStyle w:val="zGuTe2"/>
            <w:rPr>
              <w:sz w:val="20"/>
            </w:rPr>
          </w:pPr>
          <w:r>
            <w:t>Status</w:t>
          </w:r>
        </w:p>
      </w:tc>
      <w:tc>
        <w:tcPr>
          <w:tcW w:w="1632" w:type="dxa"/>
          <w:gridSpan w:val="2"/>
          <w:tcBorders>
            <w:top w:val="single" w:sz="4" w:space="0" w:color="auto"/>
          </w:tcBorders>
        </w:tcPr>
        <w:p w:rsidR="00814B5B" w:rsidRPr="00660A5D" w:rsidRDefault="00814B5B" w:rsidP="00086BCE">
          <w:r>
            <w:t>draft</w:t>
          </w:r>
        </w:p>
      </w:tc>
      <w:tc>
        <w:tcPr>
          <w:tcW w:w="602" w:type="dxa"/>
          <w:tcBorders>
            <w:top w:val="single" w:sz="4" w:space="0" w:color="auto"/>
          </w:tcBorders>
        </w:tcPr>
        <w:p w:rsidR="00814B5B" w:rsidRPr="00660A5D" w:rsidRDefault="00814B5B" w:rsidP="00086BCE">
          <w:pPr>
            <w:pStyle w:val="zGuTe2"/>
            <w:rPr>
              <w:sz w:val="20"/>
            </w:rPr>
          </w:pPr>
          <w:r>
            <w:t>Dept.</w:t>
          </w:r>
        </w:p>
      </w:tc>
      <w:tc>
        <w:tcPr>
          <w:tcW w:w="1663" w:type="dxa"/>
          <w:gridSpan w:val="2"/>
          <w:tcBorders>
            <w:top w:val="single" w:sz="4" w:space="0" w:color="auto"/>
            <w:right w:val="single" w:sz="6" w:space="0" w:color="auto"/>
          </w:tcBorders>
        </w:tcPr>
        <w:p w:rsidR="00814B5B" w:rsidRPr="00F32839" w:rsidRDefault="00814B5B" w:rsidP="00086BCE">
          <w:pPr>
            <w:pStyle w:val="zFoTe1"/>
            <w:spacing w:before="40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ATT</w:t>
          </w:r>
        </w:p>
      </w:tc>
      <w:tc>
        <w:tcPr>
          <w:tcW w:w="619" w:type="dxa"/>
          <w:tcBorders>
            <w:top w:val="single" w:sz="4" w:space="0" w:color="auto"/>
            <w:left w:val="nil"/>
          </w:tcBorders>
        </w:tcPr>
        <w:p w:rsidR="00814B5B" w:rsidRPr="00F32839" w:rsidRDefault="00814B5B" w:rsidP="00086BCE">
          <w:pPr>
            <w:pStyle w:val="zGuTe2"/>
          </w:pPr>
          <w:r>
            <w:t>Security level</w:t>
          </w:r>
        </w:p>
      </w:tc>
      <w:tc>
        <w:tcPr>
          <w:tcW w:w="4815" w:type="dxa"/>
          <w:gridSpan w:val="4"/>
          <w:tcBorders>
            <w:top w:val="single" w:sz="4" w:space="0" w:color="auto"/>
            <w:right w:val="single" w:sz="6" w:space="0" w:color="auto"/>
          </w:tcBorders>
        </w:tcPr>
        <w:p w:rsidR="00814B5B" w:rsidRPr="00660A5D" w:rsidRDefault="00814B5B" w:rsidP="00086BCE"/>
      </w:tc>
    </w:tr>
    <w:tr w:rsidR="00814B5B" w:rsidRPr="00F32839" w:rsidTr="00086BCE">
      <w:trPr>
        <w:trHeight w:hRule="exact" w:val="160"/>
      </w:trPr>
      <w:tc>
        <w:tcPr>
          <w:tcW w:w="1267" w:type="dxa"/>
          <w:gridSpan w:val="2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814B5B" w:rsidRPr="00F32839" w:rsidRDefault="00411103" w:rsidP="00086BCE">
          <w:r>
            <w:rPr>
              <w:noProof/>
              <w:lang w:val="de-CH" w:eastAsia="de-CH"/>
            </w:rPr>
            <w:drawing>
              <wp:inline distT="0" distB="0" distL="0" distR="0" wp14:anchorId="523CB924" wp14:editId="7E978DB0">
                <wp:extent cx="733425" cy="295275"/>
                <wp:effectExtent l="0" t="0" r="9525" b="9525"/>
                <wp:docPr id="28" name="Picture 28" descr="ABB1_rgb300_1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ABB1_rgb300_1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0" w:type="dxa"/>
          <w:gridSpan w:val="4"/>
          <w:tcBorders>
            <w:top w:val="single" w:sz="6" w:space="0" w:color="auto"/>
            <w:right w:val="single" w:sz="6" w:space="0" w:color="auto"/>
          </w:tcBorders>
        </w:tcPr>
        <w:p w:rsidR="00814B5B" w:rsidRPr="00F32839" w:rsidRDefault="00814B5B" w:rsidP="00086BCE">
          <w:pPr>
            <w:pStyle w:val="zGuTe2"/>
          </w:pPr>
        </w:p>
      </w:tc>
      <w:tc>
        <w:tcPr>
          <w:tcW w:w="3859" w:type="dxa"/>
          <w:gridSpan w:val="2"/>
          <w:tcBorders>
            <w:top w:val="single" w:sz="6" w:space="0" w:color="auto"/>
            <w:left w:val="nil"/>
            <w:right w:val="single" w:sz="6" w:space="0" w:color="auto"/>
          </w:tcBorders>
        </w:tcPr>
        <w:p w:rsidR="00814B5B" w:rsidRPr="00F32839" w:rsidRDefault="00814B5B" w:rsidP="00086BCE">
          <w:pPr>
            <w:pStyle w:val="zGuTe2"/>
          </w:pPr>
          <w:r>
            <w:t>Doc. id</w:t>
          </w:r>
          <w:r w:rsidRPr="00F32839">
            <w:t>.</w:t>
          </w:r>
          <w:r>
            <w:t>, doc. kind, part. id.</w:t>
          </w:r>
          <w:r>
            <w:tab/>
          </w:r>
        </w:p>
      </w:tc>
      <w:tc>
        <w:tcPr>
          <w:tcW w:w="425" w:type="dxa"/>
          <w:tcBorders>
            <w:top w:val="single" w:sz="6" w:space="0" w:color="auto"/>
            <w:left w:val="nil"/>
          </w:tcBorders>
        </w:tcPr>
        <w:p w:rsidR="00814B5B" w:rsidRPr="00F32839" w:rsidRDefault="00814B5B" w:rsidP="00086BCE">
          <w:pPr>
            <w:pStyle w:val="zGuTe2"/>
          </w:pPr>
          <w:r>
            <w:t>Lang.</w:t>
          </w:r>
        </w:p>
      </w:tc>
      <w:tc>
        <w:tcPr>
          <w:tcW w:w="425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814B5B" w:rsidRPr="00F32839" w:rsidRDefault="00814B5B" w:rsidP="00086BCE">
          <w:pPr>
            <w:pStyle w:val="zGuTe2"/>
          </w:pPr>
          <w:r>
            <w:t>Rev.</w:t>
          </w:r>
        </w:p>
      </w:tc>
      <w:tc>
        <w:tcPr>
          <w:tcW w:w="725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814B5B" w:rsidRPr="00F32839" w:rsidRDefault="00814B5B" w:rsidP="00086BCE">
          <w:pPr>
            <w:pStyle w:val="zGuTe2"/>
          </w:pPr>
          <w:r>
            <w:t>Pg. / no. of pg.</w:t>
          </w:r>
        </w:p>
      </w:tc>
    </w:tr>
    <w:tr w:rsidR="00814B5B" w:rsidRPr="00F32839" w:rsidTr="00086BCE">
      <w:trPr>
        <w:trHeight w:hRule="exact" w:val="460"/>
      </w:trPr>
      <w:tc>
        <w:tcPr>
          <w:tcW w:w="1267" w:type="dxa"/>
          <w:gridSpan w:val="2"/>
          <w:vMerge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14B5B" w:rsidRPr="00F32839" w:rsidRDefault="00814B5B" w:rsidP="00086BCE"/>
      </w:tc>
      <w:tc>
        <w:tcPr>
          <w:tcW w:w="3230" w:type="dxa"/>
          <w:gridSpan w:val="4"/>
          <w:tcBorders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814B5B" w:rsidP="00086BCE">
          <w:pPr>
            <w:pStyle w:val="zCoNa"/>
            <w:spacing w:before="0" w:after="60"/>
            <w:rPr>
              <w:rFonts w:cs="Arial"/>
              <w:sz w:val="20"/>
            </w:rPr>
          </w:pPr>
          <w:r w:rsidRPr="00F32839">
            <w:rPr>
              <w:rFonts w:cs="Arial"/>
              <w:sz w:val="20"/>
            </w:rPr>
            <w:t xml:space="preserve">ABB </w:t>
          </w:r>
          <w:r>
            <w:rPr>
              <w:rFonts w:cs="Arial"/>
              <w:sz w:val="20"/>
            </w:rPr>
            <w:t>Switzerland Ltd</w:t>
          </w:r>
        </w:p>
      </w:tc>
      <w:tc>
        <w:tcPr>
          <w:tcW w:w="619" w:type="dxa"/>
          <w:tcBorders>
            <w:left w:val="nil"/>
            <w:bottom w:val="single" w:sz="6" w:space="0" w:color="auto"/>
          </w:tcBorders>
          <w:vAlign w:val="bottom"/>
        </w:tcPr>
        <w:p w:rsidR="00814B5B" w:rsidRPr="00F32839" w:rsidRDefault="00814B5B" w:rsidP="00086BCE">
          <w:pPr>
            <w:pStyle w:val="zCoNa"/>
            <w:spacing w:before="0" w:after="60"/>
            <w:ind w:left="0"/>
            <w:rPr>
              <w:rFonts w:cs="Arial"/>
              <w:sz w:val="20"/>
            </w:rPr>
          </w:pPr>
        </w:p>
      </w:tc>
      <w:tc>
        <w:tcPr>
          <w:tcW w:w="3240" w:type="dxa"/>
          <w:tcBorders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814B5B" w:rsidP="00DC6B57">
          <w:pPr>
            <w:pStyle w:val="zCoNa"/>
            <w:spacing w:after="60"/>
            <w:ind w:left="0"/>
            <w:jc w:val="left"/>
            <w:rPr>
              <w:rFonts w:cs="Arial"/>
              <w:sz w:val="20"/>
            </w:rPr>
          </w:pPr>
          <w:r w:rsidRPr="00FF4252">
            <w:rPr>
              <w:rFonts w:cs="Arial"/>
              <w:sz w:val="20"/>
              <w:lang w:val="de-CH"/>
            </w:rPr>
            <w:t>3BHS</w:t>
          </w:r>
          <w:r w:rsidR="00DC6B57">
            <w:rPr>
              <w:rFonts w:cs="Arial"/>
              <w:sz w:val="20"/>
              <w:lang w:val="de-CH"/>
            </w:rPr>
            <w:t>XXXXX</w:t>
          </w:r>
          <w:r w:rsidR="00DC6B57">
            <w:rPr>
              <w:rFonts w:cs="Arial"/>
              <w:sz w:val="20"/>
            </w:rPr>
            <w:t xml:space="preserve"> ZAB E01</w:t>
          </w:r>
        </w:p>
      </w:tc>
      <w:tc>
        <w:tcPr>
          <w:tcW w:w="425" w:type="dxa"/>
          <w:tcBorders>
            <w:left w:val="nil"/>
            <w:bottom w:val="single" w:sz="6" w:space="0" w:color="auto"/>
          </w:tcBorders>
          <w:vAlign w:val="bottom"/>
        </w:tcPr>
        <w:p w:rsidR="00814B5B" w:rsidRPr="00F32839" w:rsidRDefault="00814B5B" w:rsidP="00086BCE">
          <w:pPr>
            <w:pStyle w:val="zFoTe2"/>
          </w:pPr>
          <w:r>
            <w:t>en</w:t>
          </w:r>
        </w:p>
      </w:tc>
      <w:tc>
        <w:tcPr>
          <w:tcW w:w="425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2850EE" w:rsidP="00086BCE">
          <w:pPr>
            <w:pStyle w:val="zFoTe2"/>
          </w:pPr>
          <w:r>
            <w:t>-</w:t>
          </w:r>
        </w:p>
      </w:tc>
      <w:tc>
        <w:tcPr>
          <w:tcW w:w="725" w:type="dxa"/>
          <w:tcBorders>
            <w:left w:val="nil"/>
            <w:bottom w:val="single" w:sz="6" w:space="0" w:color="auto"/>
            <w:right w:val="single" w:sz="6" w:space="0" w:color="auto"/>
          </w:tcBorders>
          <w:vAlign w:val="bottom"/>
        </w:tcPr>
        <w:p w:rsidR="00814B5B" w:rsidRPr="00F32839" w:rsidRDefault="00814B5B" w:rsidP="00086BCE">
          <w:pPr>
            <w:pStyle w:val="zFoTe2"/>
          </w:pPr>
          <w:r w:rsidRPr="00F32839">
            <w:fldChar w:fldCharType="begin"/>
          </w:r>
          <w:r w:rsidRPr="00F32839">
            <w:instrText xml:space="preserve"> PAGE </w:instrText>
          </w:r>
          <w:r w:rsidRPr="00F32839">
            <w:fldChar w:fldCharType="separate"/>
          </w:r>
          <w:r w:rsidR="005161CF">
            <w:rPr>
              <w:noProof/>
            </w:rPr>
            <w:t>1</w:t>
          </w:r>
          <w:r w:rsidRPr="00F32839">
            <w:fldChar w:fldCharType="end"/>
          </w:r>
          <w:r w:rsidRPr="00F32839">
            <w:t xml:space="preserve"> / </w:t>
          </w:r>
          <w:fldSimple w:instr=" NUMPAGES  \* MERGEFORMAT ">
            <w:r w:rsidR="005161CF">
              <w:rPr>
                <w:noProof/>
              </w:rPr>
              <w:t>1</w:t>
            </w:r>
          </w:fldSimple>
        </w:p>
      </w:tc>
    </w:tr>
  </w:tbl>
  <w:p w:rsidR="00814B5B" w:rsidRDefault="00814B5B" w:rsidP="00086BCE">
    <w:pPr>
      <w:pStyle w:val="Disclosure"/>
      <w:ind w:right="-2"/>
    </w:pPr>
    <w:r>
      <w:t>We reserve all rights in this document and in the information contained therein. Reproduction, use or disclosure to third parties without express authority is stric</w:t>
    </w:r>
    <w:r w:rsidR="002850EE">
      <w:t xml:space="preserve">tly forbidden. </w:t>
    </w:r>
    <w:r w:rsidR="002850EE">
      <w:br/>
      <w:t>© Copyright 2012</w:t>
    </w:r>
    <w:r>
      <w:t xml:space="preserve"> ABB.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74C" w:rsidRDefault="0067774C">
      <w:r>
        <w:separator/>
      </w:r>
    </w:p>
  </w:footnote>
  <w:footnote w:type="continuationSeparator" w:id="0">
    <w:p w:rsidR="0067774C" w:rsidRDefault="00677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Look w:val="01E0" w:firstRow="1" w:lastRow="1" w:firstColumn="1" w:lastColumn="1" w:noHBand="0" w:noVBand="0"/>
    </w:tblPr>
    <w:tblGrid>
      <w:gridCol w:w="9923"/>
    </w:tblGrid>
    <w:tr w:rsidR="00814B5B" w:rsidRPr="009672A7" w:rsidTr="00CF2883">
      <w:trPr>
        <w:trHeight w:val="529"/>
      </w:trPr>
      <w:tc>
        <w:tcPr>
          <w:tcW w:w="9923" w:type="dxa"/>
          <w:vAlign w:val="center"/>
        </w:tcPr>
        <w:p w:rsidR="00814B5B" w:rsidRPr="00EE3B8A" w:rsidRDefault="00814B5B" w:rsidP="00DC6B57">
          <w:pPr>
            <w:pStyle w:val="HeaderBlue"/>
          </w:pPr>
          <w:r>
            <w:t xml:space="preserve">Traction Simulations for </w:t>
          </w:r>
          <w:r w:rsidR="00DC6B57">
            <w:t>customer project</w:t>
          </w:r>
        </w:p>
      </w:tc>
    </w:tr>
  </w:tbl>
  <w:p w:rsidR="00814B5B" w:rsidRPr="006E52EE" w:rsidRDefault="00814B5B" w:rsidP="00757631">
    <w:pPr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B5B" w:rsidRDefault="00814B5B" w:rsidP="00086BCE">
    <w:pPr>
      <w:shd w:val="clear" w:color="auto" w:fill="000000"/>
    </w:pPr>
  </w:p>
  <w:p w:rsidR="00814B5B" w:rsidRDefault="00814B5B" w:rsidP="00086BCE">
    <w:pPr>
      <w:pStyle w:val="CoverMaintitle"/>
      <w:shd w:val="clear" w:color="auto" w:fill="000000"/>
    </w:pPr>
    <w:bookmarkStart w:id="1" w:name="Tech_Head"/>
    <w:r>
      <w:t xml:space="preserve">Traction Simulations </w:t>
    </w:r>
    <w:bookmarkEnd w:id="1"/>
    <w:r>
      <w:t xml:space="preserve">for </w:t>
    </w:r>
    <w:r w:rsidR="00DC6B57">
      <w:t>Customer Project</w:t>
    </w:r>
  </w:p>
  <w:p w:rsidR="00814B5B" w:rsidRDefault="00814B5B" w:rsidP="00086BCE">
    <w:pPr>
      <w:pStyle w:val="CoverMainSubtitle"/>
      <w:shd w:val="clear" w:color="auto" w:fill="000000"/>
    </w:pPr>
    <w:r>
      <w:t>Performance and Energy Simulations</w:t>
    </w:r>
  </w:p>
  <w:p w:rsidR="00814B5B" w:rsidRPr="00086BCE" w:rsidRDefault="00814B5B" w:rsidP="00086BCE">
    <w:pPr>
      <w:pStyle w:val="Header"/>
      <w:shd w:val="clear" w:color="auto" w:fill="0000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6DE0A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D4478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8E05EE"/>
    <w:multiLevelType w:val="hybridMultilevel"/>
    <w:tmpl w:val="407058A2"/>
    <w:lvl w:ilvl="0" w:tplc="937A5552">
      <w:start w:val="1"/>
      <w:numFmt w:val="lowerLetter"/>
      <w:pStyle w:val="ListA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C12815"/>
    <w:multiLevelType w:val="multilevel"/>
    <w:tmpl w:val="81BEBB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E81603"/>
    <w:multiLevelType w:val="multilevel"/>
    <w:tmpl w:val="A072B91C"/>
    <w:lvl w:ilvl="0">
      <w:start w:val="1"/>
      <w:numFmt w:val="upperLetter"/>
      <w:pStyle w:val="Appendix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57B54A3"/>
    <w:multiLevelType w:val="hybridMultilevel"/>
    <w:tmpl w:val="BE5C77F6"/>
    <w:lvl w:ilvl="0" w:tplc="5A689A08">
      <w:start w:val="1"/>
      <w:numFmt w:val="bullet"/>
      <w:pStyle w:val="TextSubhead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GrammaticalErrors/>
  <w:activeWritingStyle w:appName="MSWord" w:lang="en-GB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0"/>
  <w:activeWritingStyle w:appName="MSWord" w:lang="zh-CN" w:vendorID="64" w:dllVersion="131077" w:nlCheck="1" w:checkStyle="1"/>
  <w:activeWritingStyle w:appName="MSWord" w:lang="en-CA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56"/>
    <w:rsid w:val="00000D3D"/>
    <w:rsid w:val="00001E48"/>
    <w:rsid w:val="00003D10"/>
    <w:rsid w:val="00004C89"/>
    <w:rsid w:val="000067D1"/>
    <w:rsid w:val="000076E4"/>
    <w:rsid w:val="000251E0"/>
    <w:rsid w:val="00025D63"/>
    <w:rsid w:val="00026BAF"/>
    <w:rsid w:val="00027464"/>
    <w:rsid w:val="00030253"/>
    <w:rsid w:val="000314E4"/>
    <w:rsid w:val="00031893"/>
    <w:rsid w:val="0003451E"/>
    <w:rsid w:val="000353EB"/>
    <w:rsid w:val="00035D77"/>
    <w:rsid w:val="00040186"/>
    <w:rsid w:val="0004032C"/>
    <w:rsid w:val="00040C65"/>
    <w:rsid w:val="00044CB7"/>
    <w:rsid w:val="0004749E"/>
    <w:rsid w:val="000475C9"/>
    <w:rsid w:val="000511F8"/>
    <w:rsid w:val="00051E02"/>
    <w:rsid w:val="00053B08"/>
    <w:rsid w:val="00053FA4"/>
    <w:rsid w:val="00054F45"/>
    <w:rsid w:val="00055AA3"/>
    <w:rsid w:val="000640CC"/>
    <w:rsid w:val="00064C4C"/>
    <w:rsid w:val="000668AE"/>
    <w:rsid w:val="00067BF8"/>
    <w:rsid w:val="00076A79"/>
    <w:rsid w:val="000772A8"/>
    <w:rsid w:val="000779A7"/>
    <w:rsid w:val="00077F2E"/>
    <w:rsid w:val="00081145"/>
    <w:rsid w:val="000813E5"/>
    <w:rsid w:val="00083FF5"/>
    <w:rsid w:val="00085948"/>
    <w:rsid w:val="00085ACB"/>
    <w:rsid w:val="00086863"/>
    <w:rsid w:val="00086BCE"/>
    <w:rsid w:val="00086CAF"/>
    <w:rsid w:val="000873DB"/>
    <w:rsid w:val="00090CBD"/>
    <w:rsid w:val="000921BB"/>
    <w:rsid w:val="00094B3C"/>
    <w:rsid w:val="00097DEA"/>
    <w:rsid w:val="000A3373"/>
    <w:rsid w:val="000A5D97"/>
    <w:rsid w:val="000A6184"/>
    <w:rsid w:val="000A7580"/>
    <w:rsid w:val="000B0936"/>
    <w:rsid w:val="000B1CE6"/>
    <w:rsid w:val="000B3F04"/>
    <w:rsid w:val="000B6556"/>
    <w:rsid w:val="000B68EC"/>
    <w:rsid w:val="000B6D27"/>
    <w:rsid w:val="000B7FF3"/>
    <w:rsid w:val="000C1504"/>
    <w:rsid w:val="000C6DDB"/>
    <w:rsid w:val="000C729F"/>
    <w:rsid w:val="000D0A62"/>
    <w:rsid w:val="000D2E58"/>
    <w:rsid w:val="000D6B21"/>
    <w:rsid w:val="000D6F98"/>
    <w:rsid w:val="000D702A"/>
    <w:rsid w:val="000E1CD5"/>
    <w:rsid w:val="000E2783"/>
    <w:rsid w:val="000E2C72"/>
    <w:rsid w:val="000E2E17"/>
    <w:rsid w:val="000E34B1"/>
    <w:rsid w:val="000E388D"/>
    <w:rsid w:val="000E505B"/>
    <w:rsid w:val="000E5AB8"/>
    <w:rsid w:val="000E5D6C"/>
    <w:rsid w:val="000E7451"/>
    <w:rsid w:val="000E7E9D"/>
    <w:rsid w:val="000F065A"/>
    <w:rsid w:val="000F11D8"/>
    <w:rsid w:val="000F3ABF"/>
    <w:rsid w:val="000F3DAB"/>
    <w:rsid w:val="0010132A"/>
    <w:rsid w:val="00102378"/>
    <w:rsid w:val="00103512"/>
    <w:rsid w:val="0010528E"/>
    <w:rsid w:val="0010555B"/>
    <w:rsid w:val="00111FD3"/>
    <w:rsid w:val="0011357D"/>
    <w:rsid w:val="0011600D"/>
    <w:rsid w:val="001161BD"/>
    <w:rsid w:val="00116B9E"/>
    <w:rsid w:val="00117207"/>
    <w:rsid w:val="001212F8"/>
    <w:rsid w:val="00121616"/>
    <w:rsid w:val="001226F2"/>
    <w:rsid w:val="00122B4B"/>
    <w:rsid w:val="00123057"/>
    <w:rsid w:val="00123709"/>
    <w:rsid w:val="0013021F"/>
    <w:rsid w:val="001325D5"/>
    <w:rsid w:val="0014371C"/>
    <w:rsid w:val="00144A94"/>
    <w:rsid w:val="00144AD2"/>
    <w:rsid w:val="00145281"/>
    <w:rsid w:val="00147340"/>
    <w:rsid w:val="001476A1"/>
    <w:rsid w:val="001477D3"/>
    <w:rsid w:val="00150B7A"/>
    <w:rsid w:val="0015131B"/>
    <w:rsid w:val="001517BD"/>
    <w:rsid w:val="00151C9D"/>
    <w:rsid w:val="0015577B"/>
    <w:rsid w:val="00156654"/>
    <w:rsid w:val="001568F1"/>
    <w:rsid w:val="00161B11"/>
    <w:rsid w:val="00161EE7"/>
    <w:rsid w:val="001642DC"/>
    <w:rsid w:val="00165C36"/>
    <w:rsid w:val="0016646A"/>
    <w:rsid w:val="001666E4"/>
    <w:rsid w:val="00167F3D"/>
    <w:rsid w:val="00173835"/>
    <w:rsid w:val="00174240"/>
    <w:rsid w:val="001747EB"/>
    <w:rsid w:val="001823E6"/>
    <w:rsid w:val="00187452"/>
    <w:rsid w:val="00190218"/>
    <w:rsid w:val="00190334"/>
    <w:rsid w:val="001904B6"/>
    <w:rsid w:val="0019271A"/>
    <w:rsid w:val="001A0EE2"/>
    <w:rsid w:val="001A1379"/>
    <w:rsid w:val="001A3F7F"/>
    <w:rsid w:val="001A497A"/>
    <w:rsid w:val="001A647C"/>
    <w:rsid w:val="001B070B"/>
    <w:rsid w:val="001B1CFE"/>
    <w:rsid w:val="001B3AD0"/>
    <w:rsid w:val="001B4FA7"/>
    <w:rsid w:val="001C3E2E"/>
    <w:rsid w:val="001C6BE9"/>
    <w:rsid w:val="001C6FF9"/>
    <w:rsid w:val="001C72DF"/>
    <w:rsid w:val="001D0161"/>
    <w:rsid w:val="001D35AF"/>
    <w:rsid w:val="001D7019"/>
    <w:rsid w:val="001D72AD"/>
    <w:rsid w:val="001D73C9"/>
    <w:rsid w:val="001E090C"/>
    <w:rsid w:val="001E0CA5"/>
    <w:rsid w:val="001E2830"/>
    <w:rsid w:val="001E2E9D"/>
    <w:rsid w:val="001E3981"/>
    <w:rsid w:val="001E5242"/>
    <w:rsid w:val="001E6378"/>
    <w:rsid w:val="001E722F"/>
    <w:rsid w:val="001F05C2"/>
    <w:rsid w:val="001F3C32"/>
    <w:rsid w:val="001F731A"/>
    <w:rsid w:val="001F7A43"/>
    <w:rsid w:val="0020269F"/>
    <w:rsid w:val="00205873"/>
    <w:rsid w:val="002066E7"/>
    <w:rsid w:val="00210A2D"/>
    <w:rsid w:val="00210F94"/>
    <w:rsid w:val="00211FEE"/>
    <w:rsid w:val="00213277"/>
    <w:rsid w:val="002176F8"/>
    <w:rsid w:val="002209FF"/>
    <w:rsid w:val="00221498"/>
    <w:rsid w:val="002216F2"/>
    <w:rsid w:val="0022279E"/>
    <w:rsid w:val="002233E4"/>
    <w:rsid w:val="002241FB"/>
    <w:rsid w:val="002307DF"/>
    <w:rsid w:val="00231B60"/>
    <w:rsid w:val="00231EC8"/>
    <w:rsid w:val="00232640"/>
    <w:rsid w:val="00232F2C"/>
    <w:rsid w:val="00233416"/>
    <w:rsid w:val="00233979"/>
    <w:rsid w:val="002343D1"/>
    <w:rsid w:val="00235A3A"/>
    <w:rsid w:val="00235FF3"/>
    <w:rsid w:val="00236202"/>
    <w:rsid w:val="00241BA9"/>
    <w:rsid w:val="0024204F"/>
    <w:rsid w:val="002445DE"/>
    <w:rsid w:val="002464E3"/>
    <w:rsid w:val="00247426"/>
    <w:rsid w:val="0024777B"/>
    <w:rsid w:val="00251837"/>
    <w:rsid w:val="002553B6"/>
    <w:rsid w:val="002578C7"/>
    <w:rsid w:val="00260A2B"/>
    <w:rsid w:val="002626A3"/>
    <w:rsid w:val="0026475F"/>
    <w:rsid w:val="00265D12"/>
    <w:rsid w:val="00271010"/>
    <w:rsid w:val="00271313"/>
    <w:rsid w:val="0027277E"/>
    <w:rsid w:val="00273B1C"/>
    <w:rsid w:val="002822A2"/>
    <w:rsid w:val="00284141"/>
    <w:rsid w:val="002850EE"/>
    <w:rsid w:val="002919E9"/>
    <w:rsid w:val="00292530"/>
    <w:rsid w:val="00293095"/>
    <w:rsid w:val="0029614D"/>
    <w:rsid w:val="002A1C8D"/>
    <w:rsid w:val="002B1E3A"/>
    <w:rsid w:val="002B2101"/>
    <w:rsid w:val="002B2C7F"/>
    <w:rsid w:val="002B48B8"/>
    <w:rsid w:val="002B4FE8"/>
    <w:rsid w:val="002B5628"/>
    <w:rsid w:val="002C18C4"/>
    <w:rsid w:val="002C411B"/>
    <w:rsid w:val="002D2318"/>
    <w:rsid w:val="002D4BBD"/>
    <w:rsid w:val="002D56F5"/>
    <w:rsid w:val="002E02A1"/>
    <w:rsid w:val="002E58D6"/>
    <w:rsid w:val="002E69BE"/>
    <w:rsid w:val="002E7E83"/>
    <w:rsid w:val="002E7EE7"/>
    <w:rsid w:val="002F0A77"/>
    <w:rsid w:val="002F390A"/>
    <w:rsid w:val="002F3C24"/>
    <w:rsid w:val="002F55F7"/>
    <w:rsid w:val="002F69A4"/>
    <w:rsid w:val="002F7537"/>
    <w:rsid w:val="00301B5A"/>
    <w:rsid w:val="00305B92"/>
    <w:rsid w:val="0030603A"/>
    <w:rsid w:val="00312C5E"/>
    <w:rsid w:val="00313786"/>
    <w:rsid w:val="00317D17"/>
    <w:rsid w:val="0032250A"/>
    <w:rsid w:val="0032383A"/>
    <w:rsid w:val="00326AF1"/>
    <w:rsid w:val="003307D8"/>
    <w:rsid w:val="0033446D"/>
    <w:rsid w:val="00334E9F"/>
    <w:rsid w:val="00335E12"/>
    <w:rsid w:val="00336418"/>
    <w:rsid w:val="00337952"/>
    <w:rsid w:val="00341749"/>
    <w:rsid w:val="003417AE"/>
    <w:rsid w:val="00352A46"/>
    <w:rsid w:val="00352D31"/>
    <w:rsid w:val="00355CA3"/>
    <w:rsid w:val="0035608E"/>
    <w:rsid w:val="003561D9"/>
    <w:rsid w:val="0035726E"/>
    <w:rsid w:val="00361972"/>
    <w:rsid w:val="00362A1B"/>
    <w:rsid w:val="0036378E"/>
    <w:rsid w:val="00364711"/>
    <w:rsid w:val="00364A5C"/>
    <w:rsid w:val="0036539C"/>
    <w:rsid w:val="003673DE"/>
    <w:rsid w:val="00370BBE"/>
    <w:rsid w:val="00371EA0"/>
    <w:rsid w:val="00375D16"/>
    <w:rsid w:val="003805F3"/>
    <w:rsid w:val="00384408"/>
    <w:rsid w:val="00384761"/>
    <w:rsid w:val="00385850"/>
    <w:rsid w:val="00386096"/>
    <w:rsid w:val="00386297"/>
    <w:rsid w:val="00392727"/>
    <w:rsid w:val="00396BBB"/>
    <w:rsid w:val="003A0472"/>
    <w:rsid w:val="003A2B1C"/>
    <w:rsid w:val="003A396D"/>
    <w:rsid w:val="003A3CF4"/>
    <w:rsid w:val="003A6087"/>
    <w:rsid w:val="003A64C6"/>
    <w:rsid w:val="003B081B"/>
    <w:rsid w:val="003B0E2E"/>
    <w:rsid w:val="003B1117"/>
    <w:rsid w:val="003B11DA"/>
    <w:rsid w:val="003B1307"/>
    <w:rsid w:val="003B27D0"/>
    <w:rsid w:val="003B2D0E"/>
    <w:rsid w:val="003B2E5B"/>
    <w:rsid w:val="003B501C"/>
    <w:rsid w:val="003B526E"/>
    <w:rsid w:val="003B6B18"/>
    <w:rsid w:val="003B7095"/>
    <w:rsid w:val="003C0152"/>
    <w:rsid w:val="003C0188"/>
    <w:rsid w:val="003C2D2B"/>
    <w:rsid w:val="003C2D7A"/>
    <w:rsid w:val="003C3965"/>
    <w:rsid w:val="003C41C8"/>
    <w:rsid w:val="003C4AB4"/>
    <w:rsid w:val="003C5817"/>
    <w:rsid w:val="003C7428"/>
    <w:rsid w:val="003C7AAE"/>
    <w:rsid w:val="003D1C8C"/>
    <w:rsid w:val="003D560C"/>
    <w:rsid w:val="003D70E0"/>
    <w:rsid w:val="003E0170"/>
    <w:rsid w:val="003E06E5"/>
    <w:rsid w:val="003E0C4E"/>
    <w:rsid w:val="003E2DEB"/>
    <w:rsid w:val="003E57AA"/>
    <w:rsid w:val="003E7817"/>
    <w:rsid w:val="003E7A5A"/>
    <w:rsid w:val="003E7E26"/>
    <w:rsid w:val="003F09FB"/>
    <w:rsid w:val="003F10AF"/>
    <w:rsid w:val="003F129D"/>
    <w:rsid w:val="003F1AD0"/>
    <w:rsid w:val="003F1D64"/>
    <w:rsid w:val="003F1FA1"/>
    <w:rsid w:val="003F458D"/>
    <w:rsid w:val="00400182"/>
    <w:rsid w:val="004004CD"/>
    <w:rsid w:val="004019C2"/>
    <w:rsid w:val="00401A39"/>
    <w:rsid w:val="004031B2"/>
    <w:rsid w:val="00405345"/>
    <w:rsid w:val="00406789"/>
    <w:rsid w:val="0040757A"/>
    <w:rsid w:val="00411103"/>
    <w:rsid w:val="004119ED"/>
    <w:rsid w:val="00411F25"/>
    <w:rsid w:val="004127AD"/>
    <w:rsid w:val="00413960"/>
    <w:rsid w:val="00413EA5"/>
    <w:rsid w:val="004162D0"/>
    <w:rsid w:val="00421D10"/>
    <w:rsid w:val="0042292B"/>
    <w:rsid w:val="00422BDC"/>
    <w:rsid w:val="004257D5"/>
    <w:rsid w:val="0043040B"/>
    <w:rsid w:val="00430602"/>
    <w:rsid w:val="004321F8"/>
    <w:rsid w:val="00432BFE"/>
    <w:rsid w:val="00433ED9"/>
    <w:rsid w:val="004343AB"/>
    <w:rsid w:val="00434DC3"/>
    <w:rsid w:val="00435391"/>
    <w:rsid w:val="00435F6E"/>
    <w:rsid w:val="00437A18"/>
    <w:rsid w:val="004468CC"/>
    <w:rsid w:val="00453B57"/>
    <w:rsid w:val="00454B15"/>
    <w:rsid w:val="004577E8"/>
    <w:rsid w:val="004600DE"/>
    <w:rsid w:val="00461E93"/>
    <w:rsid w:val="00462657"/>
    <w:rsid w:val="00462BE3"/>
    <w:rsid w:val="004650E0"/>
    <w:rsid w:val="00465AFF"/>
    <w:rsid w:val="00467FDA"/>
    <w:rsid w:val="00471A8C"/>
    <w:rsid w:val="00480F50"/>
    <w:rsid w:val="00482100"/>
    <w:rsid w:val="00482E5C"/>
    <w:rsid w:val="00483593"/>
    <w:rsid w:val="00485425"/>
    <w:rsid w:val="00486D0C"/>
    <w:rsid w:val="00490EFB"/>
    <w:rsid w:val="00491088"/>
    <w:rsid w:val="00495555"/>
    <w:rsid w:val="00496A08"/>
    <w:rsid w:val="004977F8"/>
    <w:rsid w:val="004A2BB8"/>
    <w:rsid w:val="004A4513"/>
    <w:rsid w:val="004A45B8"/>
    <w:rsid w:val="004A54B7"/>
    <w:rsid w:val="004A5961"/>
    <w:rsid w:val="004A679C"/>
    <w:rsid w:val="004A6A20"/>
    <w:rsid w:val="004A6EA3"/>
    <w:rsid w:val="004A757C"/>
    <w:rsid w:val="004B1671"/>
    <w:rsid w:val="004B1EB6"/>
    <w:rsid w:val="004B25B9"/>
    <w:rsid w:val="004B2666"/>
    <w:rsid w:val="004B28C0"/>
    <w:rsid w:val="004B3000"/>
    <w:rsid w:val="004B330B"/>
    <w:rsid w:val="004B4B63"/>
    <w:rsid w:val="004B60B4"/>
    <w:rsid w:val="004B668B"/>
    <w:rsid w:val="004B6851"/>
    <w:rsid w:val="004C0A26"/>
    <w:rsid w:val="004C56B2"/>
    <w:rsid w:val="004C5AD5"/>
    <w:rsid w:val="004C6D84"/>
    <w:rsid w:val="004C6F8F"/>
    <w:rsid w:val="004D0B9A"/>
    <w:rsid w:val="004D13BC"/>
    <w:rsid w:val="004D267B"/>
    <w:rsid w:val="004D49D2"/>
    <w:rsid w:val="004E0113"/>
    <w:rsid w:val="004E167D"/>
    <w:rsid w:val="004E16B5"/>
    <w:rsid w:val="004E4D2A"/>
    <w:rsid w:val="004E7163"/>
    <w:rsid w:val="004E7CE5"/>
    <w:rsid w:val="004F5BC9"/>
    <w:rsid w:val="00501674"/>
    <w:rsid w:val="00501EE4"/>
    <w:rsid w:val="00502F13"/>
    <w:rsid w:val="00502FD1"/>
    <w:rsid w:val="0050398A"/>
    <w:rsid w:val="00504E78"/>
    <w:rsid w:val="005051E2"/>
    <w:rsid w:val="0051030E"/>
    <w:rsid w:val="0051202A"/>
    <w:rsid w:val="00513B28"/>
    <w:rsid w:val="005161CF"/>
    <w:rsid w:val="00517BD9"/>
    <w:rsid w:val="00517C34"/>
    <w:rsid w:val="0052240D"/>
    <w:rsid w:val="00522941"/>
    <w:rsid w:val="00525608"/>
    <w:rsid w:val="005258A6"/>
    <w:rsid w:val="00526188"/>
    <w:rsid w:val="00527631"/>
    <w:rsid w:val="0052795F"/>
    <w:rsid w:val="00530F00"/>
    <w:rsid w:val="0053123F"/>
    <w:rsid w:val="005313D0"/>
    <w:rsid w:val="005323DE"/>
    <w:rsid w:val="00532567"/>
    <w:rsid w:val="0053343F"/>
    <w:rsid w:val="00533AA7"/>
    <w:rsid w:val="00535CC1"/>
    <w:rsid w:val="00536A52"/>
    <w:rsid w:val="00537B29"/>
    <w:rsid w:val="005400AD"/>
    <w:rsid w:val="005428D1"/>
    <w:rsid w:val="005440FC"/>
    <w:rsid w:val="005504BD"/>
    <w:rsid w:val="00550E89"/>
    <w:rsid w:val="005514CA"/>
    <w:rsid w:val="00552913"/>
    <w:rsid w:val="005529C5"/>
    <w:rsid w:val="00553CC3"/>
    <w:rsid w:val="005540F9"/>
    <w:rsid w:val="005551BA"/>
    <w:rsid w:val="00556461"/>
    <w:rsid w:val="005570F5"/>
    <w:rsid w:val="00557264"/>
    <w:rsid w:val="005603C4"/>
    <w:rsid w:val="005609C0"/>
    <w:rsid w:val="00564260"/>
    <w:rsid w:val="00565BB9"/>
    <w:rsid w:val="00571DF5"/>
    <w:rsid w:val="0057276A"/>
    <w:rsid w:val="0057408B"/>
    <w:rsid w:val="00575AF9"/>
    <w:rsid w:val="0057737A"/>
    <w:rsid w:val="00577AD5"/>
    <w:rsid w:val="00577E3D"/>
    <w:rsid w:val="005800AD"/>
    <w:rsid w:val="00582BCD"/>
    <w:rsid w:val="005835F1"/>
    <w:rsid w:val="0058388B"/>
    <w:rsid w:val="00584AD4"/>
    <w:rsid w:val="00585682"/>
    <w:rsid w:val="00586212"/>
    <w:rsid w:val="00591564"/>
    <w:rsid w:val="00591615"/>
    <w:rsid w:val="00591D0D"/>
    <w:rsid w:val="00593FC5"/>
    <w:rsid w:val="00596A18"/>
    <w:rsid w:val="005A0348"/>
    <w:rsid w:val="005A46EE"/>
    <w:rsid w:val="005A4CDB"/>
    <w:rsid w:val="005A688D"/>
    <w:rsid w:val="005A7179"/>
    <w:rsid w:val="005B04DB"/>
    <w:rsid w:val="005B04DC"/>
    <w:rsid w:val="005B1CD1"/>
    <w:rsid w:val="005B36C7"/>
    <w:rsid w:val="005B412C"/>
    <w:rsid w:val="005B58CB"/>
    <w:rsid w:val="005B6794"/>
    <w:rsid w:val="005C0495"/>
    <w:rsid w:val="005C1BD1"/>
    <w:rsid w:val="005C36D9"/>
    <w:rsid w:val="005C6B3E"/>
    <w:rsid w:val="005C6D6C"/>
    <w:rsid w:val="005C771B"/>
    <w:rsid w:val="005D0461"/>
    <w:rsid w:val="005D41E9"/>
    <w:rsid w:val="005D52C0"/>
    <w:rsid w:val="005D62FD"/>
    <w:rsid w:val="005E3E78"/>
    <w:rsid w:val="005E53D4"/>
    <w:rsid w:val="005F3DF9"/>
    <w:rsid w:val="005F47A2"/>
    <w:rsid w:val="005F4C73"/>
    <w:rsid w:val="005F505F"/>
    <w:rsid w:val="005F5352"/>
    <w:rsid w:val="005F653B"/>
    <w:rsid w:val="005F6CA1"/>
    <w:rsid w:val="00600B42"/>
    <w:rsid w:val="00600DA3"/>
    <w:rsid w:val="00601B38"/>
    <w:rsid w:val="0060370E"/>
    <w:rsid w:val="00607F11"/>
    <w:rsid w:val="006114D8"/>
    <w:rsid w:val="006120D3"/>
    <w:rsid w:val="0061299C"/>
    <w:rsid w:val="00613E03"/>
    <w:rsid w:val="00614B77"/>
    <w:rsid w:val="00614BFF"/>
    <w:rsid w:val="006158ED"/>
    <w:rsid w:val="006159A7"/>
    <w:rsid w:val="00617AEA"/>
    <w:rsid w:val="00621AF5"/>
    <w:rsid w:val="00623EF1"/>
    <w:rsid w:val="00630934"/>
    <w:rsid w:val="00630BEB"/>
    <w:rsid w:val="00632252"/>
    <w:rsid w:val="0063426C"/>
    <w:rsid w:val="00634EFF"/>
    <w:rsid w:val="006356F0"/>
    <w:rsid w:val="00636B3A"/>
    <w:rsid w:val="00641007"/>
    <w:rsid w:val="00641511"/>
    <w:rsid w:val="0064472A"/>
    <w:rsid w:val="0064535F"/>
    <w:rsid w:val="006464C8"/>
    <w:rsid w:val="00653DDD"/>
    <w:rsid w:val="00655F00"/>
    <w:rsid w:val="00656E9A"/>
    <w:rsid w:val="00660E63"/>
    <w:rsid w:val="00661A2A"/>
    <w:rsid w:val="00662DA1"/>
    <w:rsid w:val="006645CA"/>
    <w:rsid w:val="00667E48"/>
    <w:rsid w:val="00672973"/>
    <w:rsid w:val="0067774C"/>
    <w:rsid w:val="00681057"/>
    <w:rsid w:val="006811BA"/>
    <w:rsid w:val="00681606"/>
    <w:rsid w:val="00683E61"/>
    <w:rsid w:val="00684491"/>
    <w:rsid w:val="00684CAE"/>
    <w:rsid w:val="00685A86"/>
    <w:rsid w:val="00685EB7"/>
    <w:rsid w:val="00690EB4"/>
    <w:rsid w:val="00693AB6"/>
    <w:rsid w:val="00695244"/>
    <w:rsid w:val="006954AC"/>
    <w:rsid w:val="0069715A"/>
    <w:rsid w:val="00697BDB"/>
    <w:rsid w:val="00697E98"/>
    <w:rsid w:val="006A29B9"/>
    <w:rsid w:val="006A367E"/>
    <w:rsid w:val="006A47E2"/>
    <w:rsid w:val="006A64EE"/>
    <w:rsid w:val="006B067F"/>
    <w:rsid w:val="006B1763"/>
    <w:rsid w:val="006B1BF7"/>
    <w:rsid w:val="006B2B71"/>
    <w:rsid w:val="006B5078"/>
    <w:rsid w:val="006B570D"/>
    <w:rsid w:val="006B5EF5"/>
    <w:rsid w:val="006B6947"/>
    <w:rsid w:val="006B7FC8"/>
    <w:rsid w:val="006C5910"/>
    <w:rsid w:val="006C71B0"/>
    <w:rsid w:val="006C770D"/>
    <w:rsid w:val="006D054A"/>
    <w:rsid w:val="006D12EC"/>
    <w:rsid w:val="006D2D07"/>
    <w:rsid w:val="006D3231"/>
    <w:rsid w:val="006D5306"/>
    <w:rsid w:val="006D6757"/>
    <w:rsid w:val="006D6908"/>
    <w:rsid w:val="006D765C"/>
    <w:rsid w:val="006D7BDB"/>
    <w:rsid w:val="006E221C"/>
    <w:rsid w:val="006E4C7F"/>
    <w:rsid w:val="006E52EE"/>
    <w:rsid w:val="006E6BB9"/>
    <w:rsid w:val="006F1185"/>
    <w:rsid w:val="006F1865"/>
    <w:rsid w:val="006F26B1"/>
    <w:rsid w:val="006F2EBB"/>
    <w:rsid w:val="006F44EE"/>
    <w:rsid w:val="006F4DA2"/>
    <w:rsid w:val="00701458"/>
    <w:rsid w:val="007038B8"/>
    <w:rsid w:val="007122A5"/>
    <w:rsid w:val="007155BC"/>
    <w:rsid w:val="00715D0F"/>
    <w:rsid w:val="00715EBF"/>
    <w:rsid w:val="00716D77"/>
    <w:rsid w:val="00717D02"/>
    <w:rsid w:val="007213BC"/>
    <w:rsid w:val="007221BC"/>
    <w:rsid w:val="00723AC5"/>
    <w:rsid w:val="0072595F"/>
    <w:rsid w:val="00726B1D"/>
    <w:rsid w:val="00726F32"/>
    <w:rsid w:val="007304E9"/>
    <w:rsid w:val="00730AA1"/>
    <w:rsid w:val="00730C5F"/>
    <w:rsid w:val="00732AA9"/>
    <w:rsid w:val="007343A2"/>
    <w:rsid w:val="00736544"/>
    <w:rsid w:val="00737D60"/>
    <w:rsid w:val="00737E04"/>
    <w:rsid w:val="0074360B"/>
    <w:rsid w:val="0074581A"/>
    <w:rsid w:val="00750F84"/>
    <w:rsid w:val="007512F5"/>
    <w:rsid w:val="00753383"/>
    <w:rsid w:val="007539D5"/>
    <w:rsid w:val="007544C8"/>
    <w:rsid w:val="007549B3"/>
    <w:rsid w:val="0075734D"/>
    <w:rsid w:val="00757631"/>
    <w:rsid w:val="00760679"/>
    <w:rsid w:val="00760705"/>
    <w:rsid w:val="00761D5B"/>
    <w:rsid w:val="007635AC"/>
    <w:rsid w:val="0076446E"/>
    <w:rsid w:val="007664B0"/>
    <w:rsid w:val="00766DF4"/>
    <w:rsid w:val="007678E1"/>
    <w:rsid w:val="007708AD"/>
    <w:rsid w:val="00776AA6"/>
    <w:rsid w:val="0077737C"/>
    <w:rsid w:val="0078299F"/>
    <w:rsid w:val="0078348D"/>
    <w:rsid w:val="0078725D"/>
    <w:rsid w:val="00791001"/>
    <w:rsid w:val="007918FC"/>
    <w:rsid w:val="00791B90"/>
    <w:rsid w:val="00794789"/>
    <w:rsid w:val="00794CBB"/>
    <w:rsid w:val="00794F97"/>
    <w:rsid w:val="00796B9A"/>
    <w:rsid w:val="007A012C"/>
    <w:rsid w:val="007A31C1"/>
    <w:rsid w:val="007A3277"/>
    <w:rsid w:val="007A4763"/>
    <w:rsid w:val="007A54AB"/>
    <w:rsid w:val="007A5A29"/>
    <w:rsid w:val="007A7C1E"/>
    <w:rsid w:val="007A7C73"/>
    <w:rsid w:val="007B1675"/>
    <w:rsid w:val="007B4749"/>
    <w:rsid w:val="007B7013"/>
    <w:rsid w:val="007C2650"/>
    <w:rsid w:val="007C5526"/>
    <w:rsid w:val="007C5ADA"/>
    <w:rsid w:val="007C5D9F"/>
    <w:rsid w:val="007C7550"/>
    <w:rsid w:val="007D1C48"/>
    <w:rsid w:val="007D2004"/>
    <w:rsid w:val="007D2F58"/>
    <w:rsid w:val="007D761D"/>
    <w:rsid w:val="007E0BEB"/>
    <w:rsid w:val="007E18F7"/>
    <w:rsid w:val="007E1EE9"/>
    <w:rsid w:val="007E48D1"/>
    <w:rsid w:val="007F061A"/>
    <w:rsid w:val="007F06C3"/>
    <w:rsid w:val="007F1B46"/>
    <w:rsid w:val="007F46E7"/>
    <w:rsid w:val="007F6CAD"/>
    <w:rsid w:val="007F6D42"/>
    <w:rsid w:val="007F7A91"/>
    <w:rsid w:val="007F7DC9"/>
    <w:rsid w:val="00804101"/>
    <w:rsid w:val="00806C5B"/>
    <w:rsid w:val="00807AA4"/>
    <w:rsid w:val="008100E3"/>
    <w:rsid w:val="008114D0"/>
    <w:rsid w:val="008116AC"/>
    <w:rsid w:val="00813A4E"/>
    <w:rsid w:val="00814B5B"/>
    <w:rsid w:val="0081525D"/>
    <w:rsid w:val="008162F3"/>
    <w:rsid w:val="00816F4D"/>
    <w:rsid w:val="00817A63"/>
    <w:rsid w:val="00817C56"/>
    <w:rsid w:val="008203C2"/>
    <w:rsid w:val="00820D89"/>
    <w:rsid w:val="008215F6"/>
    <w:rsid w:val="008217BC"/>
    <w:rsid w:val="00821991"/>
    <w:rsid w:val="0082273D"/>
    <w:rsid w:val="00824D8F"/>
    <w:rsid w:val="008256B5"/>
    <w:rsid w:val="00825916"/>
    <w:rsid w:val="00825A2A"/>
    <w:rsid w:val="008262AE"/>
    <w:rsid w:val="00826F33"/>
    <w:rsid w:val="00831106"/>
    <w:rsid w:val="00831DA7"/>
    <w:rsid w:val="00833AD9"/>
    <w:rsid w:val="00833D5A"/>
    <w:rsid w:val="008343FF"/>
    <w:rsid w:val="008344AE"/>
    <w:rsid w:val="00835334"/>
    <w:rsid w:val="00835949"/>
    <w:rsid w:val="00835DF2"/>
    <w:rsid w:val="00841895"/>
    <w:rsid w:val="00841CB2"/>
    <w:rsid w:val="0084340E"/>
    <w:rsid w:val="008444A4"/>
    <w:rsid w:val="008444F6"/>
    <w:rsid w:val="00845724"/>
    <w:rsid w:val="008465A3"/>
    <w:rsid w:val="00847418"/>
    <w:rsid w:val="00850F1D"/>
    <w:rsid w:val="00850F52"/>
    <w:rsid w:val="00851C1D"/>
    <w:rsid w:val="008544F2"/>
    <w:rsid w:val="0085533A"/>
    <w:rsid w:val="00856F39"/>
    <w:rsid w:val="00863526"/>
    <w:rsid w:val="0086355C"/>
    <w:rsid w:val="00864F5F"/>
    <w:rsid w:val="00867C5B"/>
    <w:rsid w:val="008703D4"/>
    <w:rsid w:val="00870CD9"/>
    <w:rsid w:val="00871ACB"/>
    <w:rsid w:val="00872BFC"/>
    <w:rsid w:val="008741C5"/>
    <w:rsid w:val="00875FC5"/>
    <w:rsid w:val="008762F3"/>
    <w:rsid w:val="00876D30"/>
    <w:rsid w:val="00877BE0"/>
    <w:rsid w:val="008806F4"/>
    <w:rsid w:val="008812B9"/>
    <w:rsid w:val="00882F84"/>
    <w:rsid w:val="00882FA7"/>
    <w:rsid w:val="00883262"/>
    <w:rsid w:val="00885581"/>
    <w:rsid w:val="00886028"/>
    <w:rsid w:val="00887866"/>
    <w:rsid w:val="008903D9"/>
    <w:rsid w:val="0089206A"/>
    <w:rsid w:val="0089264D"/>
    <w:rsid w:val="00892E38"/>
    <w:rsid w:val="008957A5"/>
    <w:rsid w:val="00895D62"/>
    <w:rsid w:val="0089711D"/>
    <w:rsid w:val="008978C3"/>
    <w:rsid w:val="008A0810"/>
    <w:rsid w:val="008A4B78"/>
    <w:rsid w:val="008A55A0"/>
    <w:rsid w:val="008A5F40"/>
    <w:rsid w:val="008B0A99"/>
    <w:rsid w:val="008B0DFA"/>
    <w:rsid w:val="008B25AB"/>
    <w:rsid w:val="008B29E0"/>
    <w:rsid w:val="008B3170"/>
    <w:rsid w:val="008B5433"/>
    <w:rsid w:val="008C08F9"/>
    <w:rsid w:val="008C3AC5"/>
    <w:rsid w:val="008C5B19"/>
    <w:rsid w:val="008C5CCC"/>
    <w:rsid w:val="008C75AE"/>
    <w:rsid w:val="008C7F93"/>
    <w:rsid w:val="008D0E93"/>
    <w:rsid w:val="008D1ACB"/>
    <w:rsid w:val="008D46AD"/>
    <w:rsid w:val="008D65E5"/>
    <w:rsid w:val="008D74B1"/>
    <w:rsid w:val="008E17F1"/>
    <w:rsid w:val="008E5896"/>
    <w:rsid w:val="008E603E"/>
    <w:rsid w:val="008E79C9"/>
    <w:rsid w:val="008F26A0"/>
    <w:rsid w:val="008F2C91"/>
    <w:rsid w:val="008F3914"/>
    <w:rsid w:val="008F45A7"/>
    <w:rsid w:val="008F4819"/>
    <w:rsid w:val="008F50BF"/>
    <w:rsid w:val="008F5C88"/>
    <w:rsid w:val="008F71CE"/>
    <w:rsid w:val="008F7972"/>
    <w:rsid w:val="009058D4"/>
    <w:rsid w:val="0091077F"/>
    <w:rsid w:val="00910D86"/>
    <w:rsid w:val="0091101F"/>
    <w:rsid w:val="0091376C"/>
    <w:rsid w:val="00916010"/>
    <w:rsid w:val="0091699B"/>
    <w:rsid w:val="0092015C"/>
    <w:rsid w:val="0092208B"/>
    <w:rsid w:val="0092274E"/>
    <w:rsid w:val="00926068"/>
    <w:rsid w:val="00926884"/>
    <w:rsid w:val="0092759D"/>
    <w:rsid w:val="00935248"/>
    <w:rsid w:val="00935A0F"/>
    <w:rsid w:val="00936ECC"/>
    <w:rsid w:val="00937F23"/>
    <w:rsid w:val="00942C5A"/>
    <w:rsid w:val="00943B42"/>
    <w:rsid w:val="009446F5"/>
    <w:rsid w:val="00945C87"/>
    <w:rsid w:val="00950A8A"/>
    <w:rsid w:val="009516B5"/>
    <w:rsid w:val="00954AC7"/>
    <w:rsid w:val="00966675"/>
    <w:rsid w:val="009670A2"/>
    <w:rsid w:val="00970CC4"/>
    <w:rsid w:val="0097213F"/>
    <w:rsid w:val="00976E9B"/>
    <w:rsid w:val="00977397"/>
    <w:rsid w:val="009844B1"/>
    <w:rsid w:val="0098538A"/>
    <w:rsid w:val="0098569E"/>
    <w:rsid w:val="009858B0"/>
    <w:rsid w:val="009920B6"/>
    <w:rsid w:val="00996082"/>
    <w:rsid w:val="009A1EFF"/>
    <w:rsid w:val="009A321D"/>
    <w:rsid w:val="009A3442"/>
    <w:rsid w:val="009B375F"/>
    <w:rsid w:val="009B61C3"/>
    <w:rsid w:val="009B65E3"/>
    <w:rsid w:val="009B706C"/>
    <w:rsid w:val="009C026E"/>
    <w:rsid w:val="009C0BC6"/>
    <w:rsid w:val="009C2646"/>
    <w:rsid w:val="009C3433"/>
    <w:rsid w:val="009C53BD"/>
    <w:rsid w:val="009C55F1"/>
    <w:rsid w:val="009C748B"/>
    <w:rsid w:val="009C7CB6"/>
    <w:rsid w:val="009D08DC"/>
    <w:rsid w:val="009D1DB7"/>
    <w:rsid w:val="009D21D8"/>
    <w:rsid w:val="009D2B2F"/>
    <w:rsid w:val="009D31DE"/>
    <w:rsid w:val="009D3C5D"/>
    <w:rsid w:val="009D4DFD"/>
    <w:rsid w:val="009D5D59"/>
    <w:rsid w:val="009D6972"/>
    <w:rsid w:val="009E2884"/>
    <w:rsid w:val="009E3346"/>
    <w:rsid w:val="009E3F35"/>
    <w:rsid w:val="009E4103"/>
    <w:rsid w:val="009E4AD2"/>
    <w:rsid w:val="009E513F"/>
    <w:rsid w:val="009E5EC5"/>
    <w:rsid w:val="009E610E"/>
    <w:rsid w:val="009E6546"/>
    <w:rsid w:val="009F61D1"/>
    <w:rsid w:val="009F7DE8"/>
    <w:rsid w:val="00A02D96"/>
    <w:rsid w:val="00A03DD4"/>
    <w:rsid w:val="00A044F1"/>
    <w:rsid w:val="00A0518C"/>
    <w:rsid w:val="00A10E6D"/>
    <w:rsid w:val="00A11B1E"/>
    <w:rsid w:val="00A11F32"/>
    <w:rsid w:val="00A13EE3"/>
    <w:rsid w:val="00A14097"/>
    <w:rsid w:val="00A15C34"/>
    <w:rsid w:val="00A178FB"/>
    <w:rsid w:val="00A201E3"/>
    <w:rsid w:val="00A2109F"/>
    <w:rsid w:val="00A21BCD"/>
    <w:rsid w:val="00A22A48"/>
    <w:rsid w:val="00A237F9"/>
    <w:rsid w:val="00A23DC4"/>
    <w:rsid w:val="00A26C07"/>
    <w:rsid w:val="00A273D8"/>
    <w:rsid w:val="00A27A00"/>
    <w:rsid w:val="00A34499"/>
    <w:rsid w:val="00A34B77"/>
    <w:rsid w:val="00A35410"/>
    <w:rsid w:val="00A35722"/>
    <w:rsid w:val="00A373A8"/>
    <w:rsid w:val="00A41C86"/>
    <w:rsid w:val="00A4256A"/>
    <w:rsid w:val="00A43DFA"/>
    <w:rsid w:val="00A44487"/>
    <w:rsid w:val="00A45333"/>
    <w:rsid w:val="00A45438"/>
    <w:rsid w:val="00A45854"/>
    <w:rsid w:val="00A475E4"/>
    <w:rsid w:val="00A47ADC"/>
    <w:rsid w:val="00A5129C"/>
    <w:rsid w:val="00A51760"/>
    <w:rsid w:val="00A533EF"/>
    <w:rsid w:val="00A53D38"/>
    <w:rsid w:val="00A54D2B"/>
    <w:rsid w:val="00A55E91"/>
    <w:rsid w:val="00A57676"/>
    <w:rsid w:val="00A576C1"/>
    <w:rsid w:val="00A60BAA"/>
    <w:rsid w:val="00A62324"/>
    <w:rsid w:val="00A70119"/>
    <w:rsid w:val="00A73CAA"/>
    <w:rsid w:val="00A76300"/>
    <w:rsid w:val="00A77BBD"/>
    <w:rsid w:val="00A80C34"/>
    <w:rsid w:val="00A80DAA"/>
    <w:rsid w:val="00A863E6"/>
    <w:rsid w:val="00A86AB6"/>
    <w:rsid w:val="00A8785E"/>
    <w:rsid w:val="00A90C68"/>
    <w:rsid w:val="00A9437A"/>
    <w:rsid w:val="00A94D89"/>
    <w:rsid w:val="00A94E27"/>
    <w:rsid w:val="00A96A3B"/>
    <w:rsid w:val="00A97B63"/>
    <w:rsid w:val="00AA0609"/>
    <w:rsid w:val="00AA2A52"/>
    <w:rsid w:val="00AA4553"/>
    <w:rsid w:val="00AA489E"/>
    <w:rsid w:val="00AA4C86"/>
    <w:rsid w:val="00AA5243"/>
    <w:rsid w:val="00AA6E0F"/>
    <w:rsid w:val="00AB2F55"/>
    <w:rsid w:val="00AB655A"/>
    <w:rsid w:val="00AB730F"/>
    <w:rsid w:val="00AC0E41"/>
    <w:rsid w:val="00AC1482"/>
    <w:rsid w:val="00AC1988"/>
    <w:rsid w:val="00AC2237"/>
    <w:rsid w:val="00AC24DF"/>
    <w:rsid w:val="00AC6B4D"/>
    <w:rsid w:val="00AC779E"/>
    <w:rsid w:val="00AC7B49"/>
    <w:rsid w:val="00AC7B80"/>
    <w:rsid w:val="00AD1327"/>
    <w:rsid w:val="00AD35F2"/>
    <w:rsid w:val="00AD3F1C"/>
    <w:rsid w:val="00AD53E6"/>
    <w:rsid w:val="00AE027D"/>
    <w:rsid w:val="00AE0CB8"/>
    <w:rsid w:val="00AE361A"/>
    <w:rsid w:val="00AE6195"/>
    <w:rsid w:val="00AF0A4B"/>
    <w:rsid w:val="00AF1525"/>
    <w:rsid w:val="00AF34A5"/>
    <w:rsid w:val="00AF457B"/>
    <w:rsid w:val="00AF62CA"/>
    <w:rsid w:val="00AF6A45"/>
    <w:rsid w:val="00B03DAB"/>
    <w:rsid w:val="00B05C42"/>
    <w:rsid w:val="00B05ED7"/>
    <w:rsid w:val="00B1004C"/>
    <w:rsid w:val="00B12BAB"/>
    <w:rsid w:val="00B133E0"/>
    <w:rsid w:val="00B136F2"/>
    <w:rsid w:val="00B13B2D"/>
    <w:rsid w:val="00B13D03"/>
    <w:rsid w:val="00B145B2"/>
    <w:rsid w:val="00B173D9"/>
    <w:rsid w:val="00B1793B"/>
    <w:rsid w:val="00B2017D"/>
    <w:rsid w:val="00B22B06"/>
    <w:rsid w:val="00B23F56"/>
    <w:rsid w:val="00B24A4E"/>
    <w:rsid w:val="00B266E9"/>
    <w:rsid w:val="00B274FC"/>
    <w:rsid w:val="00B27982"/>
    <w:rsid w:val="00B27BDE"/>
    <w:rsid w:val="00B30D59"/>
    <w:rsid w:val="00B318AF"/>
    <w:rsid w:val="00B33E6E"/>
    <w:rsid w:val="00B3482E"/>
    <w:rsid w:val="00B34856"/>
    <w:rsid w:val="00B34ADC"/>
    <w:rsid w:val="00B35332"/>
    <w:rsid w:val="00B37856"/>
    <w:rsid w:val="00B37960"/>
    <w:rsid w:val="00B40B39"/>
    <w:rsid w:val="00B454AB"/>
    <w:rsid w:val="00B51FAF"/>
    <w:rsid w:val="00B5204C"/>
    <w:rsid w:val="00B52578"/>
    <w:rsid w:val="00B5306C"/>
    <w:rsid w:val="00B53A48"/>
    <w:rsid w:val="00B56BCD"/>
    <w:rsid w:val="00B57875"/>
    <w:rsid w:val="00B62018"/>
    <w:rsid w:val="00B62675"/>
    <w:rsid w:val="00B62FB7"/>
    <w:rsid w:val="00B634DF"/>
    <w:rsid w:val="00B655B9"/>
    <w:rsid w:val="00B662A9"/>
    <w:rsid w:val="00B66A8E"/>
    <w:rsid w:val="00B715C2"/>
    <w:rsid w:val="00B724DD"/>
    <w:rsid w:val="00B7320B"/>
    <w:rsid w:val="00B7537D"/>
    <w:rsid w:val="00B803E6"/>
    <w:rsid w:val="00B81675"/>
    <w:rsid w:val="00B81D5B"/>
    <w:rsid w:val="00B82744"/>
    <w:rsid w:val="00B83714"/>
    <w:rsid w:val="00B83768"/>
    <w:rsid w:val="00B8668C"/>
    <w:rsid w:val="00B94B3B"/>
    <w:rsid w:val="00B96270"/>
    <w:rsid w:val="00B971B0"/>
    <w:rsid w:val="00BA2C98"/>
    <w:rsid w:val="00BA4C47"/>
    <w:rsid w:val="00BA5F8B"/>
    <w:rsid w:val="00BA664A"/>
    <w:rsid w:val="00BA74A9"/>
    <w:rsid w:val="00BA7A0C"/>
    <w:rsid w:val="00BB156C"/>
    <w:rsid w:val="00BB2B6C"/>
    <w:rsid w:val="00BB2C62"/>
    <w:rsid w:val="00BB2C8E"/>
    <w:rsid w:val="00BB3A08"/>
    <w:rsid w:val="00BB41CC"/>
    <w:rsid w:val="00BB527B"/>
    <w:rsid w:val="00BB5DFA"/>
    <w:rsid w:val="00BB6402"/>
    <w:rsid w:val="00BB77D8"/>
    <w:rsid w:val="00BC32CA"/>
    <w:rsid w:val="00BC384F"/>
    <w:rsid w:val="00BC3FFA"/>
    <w:rsid w:val="00BC64F2"/>
    <w:rsid w:val="00BC6E60"/>
    <w:rsid w:val="00BC7F4C"/>
    <w:rsid w:val="00BD2C6A"/>
    <w:rsid w:val="00BD3E56"/>
    <w:rsid w:val="00BE3F55"/>
    <w:rsid w:val="00BE46CD"/>
    <w:rsid w:val="00BE4B85"/>
    <w:rsid w:val="00BE4C08"/>
    <w:rsid w:val="00BE67D7"/>
    <w:rsid w:val="00BE7DF7"/>
    <w:rsid w:val="00BF026E"/>
    <w:rsid w:val="00BF056D"/>
    <w:rsid w:val="00BF1647"/>
    <w:rsid w:val="00BF24C5"/>
    <w:rsid w:val="00BF2A77"/>
    <w:rsid w:val="00BF414D"/>
    <w:rsid w:val="00BF4BFD"/>
    <w:rsid w:val="00BF6563"/>
    <w:rsid w:val="00C00DFC"/>
    <w:rsid w:val="00C02BB3"/>
    <w:rsid w:val="00C02C51"/>
    <w:rsid w:val="00C03B70"/>
    <w:rsid w:val="00C05C0D"/>
    <w:rsid w:val="00C05DB1"/>
    <w:rsid w:val="00C11C6E"/>
    <w:rsid w:val="00C1411D"/>
    <w:rsid w:val="00C20DF1"/>
    <w:rsid w:val="00C216BD"/>
    <w:rsid w:val="00C22D7C"/>
    <w:rsid w:val="00C250E5"/>
    <w:rsid w:val="00C2758C"/>
    <w:rsid w:val="00C278B9"/>
    <w:rsid w:val="00C3569D"/>
    <w:rsid w:val="00C3626A"/>
    <w:rsid w:val="00C3647F"/>
    <w:rsid w:val="00C36667"/>
    <w:rsid w:val="00C37EAC"/>
    <w:rsid w:val="00C4090B"/>
    <w:rsid w:val="00C41C92"/>
    <w:rsid w:val="00C44E85"/>
    <w:rsid w:val="00C45959"/>
    <w:rsid w:val="00C45E1D"/>
    <w:rsid w:val="00C46BD3"/>
    <w:rsid w:val="00C47E5C"/>
    <w:rsid w:val="00C514D7"/>
    <w:rsid w:val="00C520E7"/>
    <w:rsid w:val="00C54746"/>
    <w:rsid w:val="00C55B59"/>
    <w:rsid w:val="00C635C7"/>
    <w:rsid w:val="00C63CF7"/>
    <w:rsid w:val="00C6403F"/>
    <w:rsid w:val="00C664B8"/>
    <w:rsid w:val="00C7044C"/>
    <w:rsid w:val="00C70B74"/>
    <w:rsid w:val="00C70C6C"/>
    <w:rsid w:val="00C7161C"/>
    <w:rsid w:val="00C72A76"/>
    <w:rsid w:val="00C731E2"/>
    <w:rsid w:val="00C7388C"/>
    <w:rsid w:val="00C73A8E"/>
    <w:rsid w:val="00C75DF0"/>
    <w:rsid w:val="00C77BA1"/>
    <w:rsid w:val="00C8081F"/>
    <w:rsid w:val="00C8351F"/>
    <w:rsid w:val="00C841AF"/>
    <w:rsid w:val="00C854C7"/>
    <w:rsid w:val="00C859C2"/>
    <w:rsid w:val="00C86807"/>
    <w:rsid w:val="00C90C30"/>
    <w:rsid w:val="00CA1E00"/>
    <w:rsid w:val="00CA2579"/>
    <w:rsid w:val="00CA3B22"/>
    <w:rsid w:val="00CA47E3"/>
    <w:rsid w:val="00CA5153"/>
    <w:rsid w:val="00CA69C2"/>
    <w:rsid w:val="00CA6E76"/>
    <w:rsid w:val="00CB2A1E"/>
    <w:rsid w:val="00CB6BF5"/>
    <w:rsid w:val="00CB6EC4"/>
    <w:rsid w:val="00CC49AC"/>
    <w:rsid w:val="00CC5D4C"/>
    <w:rsid w:val="00CD68A1"/>
    <w:rsid w:val="00CD6B2A"/>
    <w:rsid w:val="00CD75D3"/>
    <w:rsid w:val="00CD7758"/>
    <w:rsid w:val="00CD77C4"/>
    <w:rsid w:val="00CD7D3E"/>
    <w:rsid w:val="00CE08B2"/>
    <w:rsid w:val="00CE127D"/>
    <w:rsid w:val="00CE1F22"/>
    <w:rsid w:val="00CE27D8"/>
    <w:rsid w:val="00CE4718"/>
    <w:rsid w:val="00CE4D8A"/>
    <w:rsid w:val="00CE759F"/>
    <w:rsid w:val="00CE7900"/>
    <w:rsid w:val="00CE7940"/>
    <w:rsid w:val="00CF0397"/>
    <w:rsid w:val="00CF1C2E"/>
    <w:rsid w:val="00CF2883"/>
    <w:rsid w:val="00CF3666"/>
    <w:rsid w:val="00CF3D5A"/>
    <w:rsid w:val="00CF44F9"/>
    <w:rsid w:val="00CF4570"/>
    <w:rsid w:val="00CF6530"/>
    <w:rsid w:val="00CF7962"/>
    <w:rsid w:val="00D00ADC"/>
    <w:rsid w:val="00D0265D"/>
    <w:rsid w:val="00D0307E"/>
    <w:rsid w:val="00D04325"/>
    <w:rsid w:val="00D073C0"/>
    <w:rsid w:val="00D10A66"/>
    <w:rsid w:val="00D10EA9"/>
    <w:rsid w:val="00D11735"/>
    <w:rsid w:val="00D14F11"/>
    <w:rsid w:val="00D177C8"/>
    <w:rsid w:val="00D20468"/>
    <w:rsid w:val="00D221DC"/>
    <w:rsid w:val="00D22D52"/>
    <w:rsid w:val="00D2571F"/>
    <w:rsid w:val="00D31061"/>
    <w:rsid w:val="00D331B7"/>
    <w:rsid w:val="00D33C97"/>
    <w:rsid w:val="00D37728"/>
    <w:rsid w:val="00D4266B"/>
    <w:rsid w:val="00D434CF"/>
    <w:rsid w:val="00D43544"/>
    <w:rsid w:val="00D43F25"/>
    <w:rsid w:val="00D44397"/>
    <w:rsid w:val="00D4551A"/>
    <w:rsid w:val="00D51272"/>
    <w:rsid w:val="00D54ED6"/>
    <w:rsid w:val="00D5509F"/>
    <w:rsid w:val="00D5602E"/>
    <w:rsid w:val="00D60F88"/>
    <w:rsid w:val="00D6225C"/>
    <w:rsid w:val="00D67A6E"/>
    <w:rsid w:val="00D70138"/>
    <w:rsid w:val="00D70169"/>
    <w:rsid w:val="00D7056A"/>
    <w:rsid w:val="00D7157A"/>
    <w:rsid w:val="00D728C4"/>
    <w:rsid w:val="00D73444"/>
    <w:rsid w:val="00D74938"/>
    <w:rsid w:val="00D7533C"/>
    <w:rsid w:val="00D7535F"/>
    <w:rsid w:val="00D81241"/>
    <w:rsid w:val="00D813CB"/>
    <w:rsid w:val="00D818DE"/>
    <w:rsid w:val="00D84A8D"/>
    <w:rsid w:val="00D86030"/>
    <w:rsid w:val="00D86A0E"/>
    <w:rsid w:val="00D878C6"/>
    <w:rsid w:val="00D921FF"/>
    <w:rsid w:val="00D93027"/>
    <w:rsid w:val="00D95C4B"/>
    <w:rsid w:val="00D960A8"/>
    <w:rsid w:val="00D9741F"/>
    <w:rsid w:val="00DA06B8"/>
    <w:rsid w:val="00DA0C65"/>
    <w:rsid w:val="00DA1564"/>
    <w:rsid w:val="00DA2145"/>
    <w:rsid w:val="00DA328A"/>
    <w:rsid w:val="00DA3847"/>
    <w:rsid w:val="00DA3A99"/>
    <w:rsid w:val="00DB1553"/>
    <w:rsid w:val="00DB15DD"/>
    <w:rsid w:val="00DB21AF"/>
    <w:rsid w:val="00DB3492"/>
    <w:rsid w:val="00DB4E5A"/>
    <w:rsid w:val="00DB6456"/>
    <w:rsid w:val="00DB6709"/>
    <w:rsid w:val="00DB69D6"/>
    <w:rsid w:val="00DC06CB"/>
    <w:rsid w:val="00DC2E3D"/>
    <w:rsid w:val="00DC6B57"/>
    <w:rsid w:val="00DD0522"/>
    <w:rsid w:val="00DD1032"/>
    <w:rsid w:val="00DD37AF"/>
    <w:rsid w:val="00DD3D06"/>
    <w:rsid w:val="00DD4260"/>
    <w:rsid w:val="00DD51B1"/>
    <w:rsid w:val="00DD55D5"/>
    <w:rsid w:val="00DD7296"/>
    <w:rsid w:val="00DE1B9E"/>
    <w:rsid w:val="00DE2D6C"/>
    <w:rsid w:val="00DE6015"/>
    <w:rsid w:val="00DE61C5"/>
    <w:rsid w:val="00DE63FA"/>
    <w:rsid w:val="00DE6D1F"/>
    <w:rsid w:val="00DF0E3C"/>
    <w:rsid w:val="00DF2DD6"/>
    <w:rsid w:val="00DF40EF"/>
    <w:rsid w:val="00DF4890"/>
    <w:rsid w:val="00DF635D"/>
    <w:rsid w:val="00DF6C65"/>
    <w:rsid w:val="00E00CAD"/>
    <w:rsid w:val="00E053D5"/>
    <w:rsid w:val="00E061CC"/>
    <w:rsid w:val="00E07946"/>
    <w:rsid w:val="00E07D43"/>
    <w:rsid w:val="00E10A5E"/>
    <w:rsid w:val="00E116D3"/>
    <w:rsid w:val="00E11D21"/>
    <w:rsid w:val="00E16046"/>
    <w:rsid w:val="00E16B40"/>
    <w:rsid w:val="00E23274"/>
    <w:rsid w:val="00E24751"/>
    <w:rsid w:val="00E31A34"/>
    <w:rsid w:val="00E32B94"/>
    <w:rsid w:val="00E32C64"/>
    <w:rsid w:val="00E34576"/>
    <w:rsid w:val="00E34A4B"/>
    <w:rsid w:val="00E34E86"/>
    <w:rsid w:val="00E359E1"/>
    <w:rsid w:val="00E36324"/>
    <w:rsid w:val="00E373B8"/>
    <w:rsid w:val="00E37567"/>
    <w:rsid w:val="00E37C2D"/>
    <w:rsid w:val="00E408A2"/>
    <w:rsid w:val="00E41062"/>
    <w:rsid w:val="00E4258A"/>
    <w:rsid w:val="00E42CA3"/>
    <w:rsid w:val="00E46E7E"/>
    <w:rsid w:val="00E56276"/>
    <w:rsid w:val="00E579E2"/>
    <w:rsid w:val="00E64B9F"/>
    <w:rsid w:val="00E650CC"/>
    <w:rsid w:val="00E71076"/>
    <w:rsid w:val="00E7203F"/>
    <w:rsid w:val="00E76126"/>
    <w:rsid w:val="00E769BE"/>
    <w:rsid w:val="00E770C1"/>
    <w:rsid w:val="00E814F5"/>
    <w:rsid w:val="00E81667"/>
    <w:rsid w:val="00E81A75"/>
    <w:rsid w:val="00E830D3"/>
    <w:rsid w:val="00E8492E"/>
    <w:rsid w:val="00E851F9"/>
    <w:rsid w:val="00E85D76"/>
    <w:rsid w:val="00E920F2"/>
    <w:rsid w:val="00E921F0"/>
    <w:rsid w:val="00E93BD0"/>
    <w:rsid w:val="00E93E69"/>
    <w:rsid w:val="00E94B6D"/>
    <w:rsid w:val="00E963EC"/>
    <w:rsid w:val="00E96538"/>
    <w:rsid w:val="00EA2C4E"/>
    <w:rsid w:val="00EA43AC"/>
    <w:rsid w:val="00EA4540"/>
    <w:rsid w:val="00EA47C9"/>
    <w:rsid w:val="00EA5121"/>
    <w:rsid w:val="00EA6136"/>
    <w:rsid w:val="00EA7401"/>
    <w:rsid w:val="00EB2DA1"/>
    <w:rsid w:val="00EB6ED0"/>
    <w:rsid w:val="00EB7A86"/>
    <w:rsid w:val="00EC14B3"/>
    <w:rsid w:val="00EC31F1"/>
    <w:rsid w:val="00EC5519"/>
    <w:rsid w:val="00EC6EA9"/>
    <w:rsid w:val="00ED01E9"/>
    <w:rsid w:val="00ED27C4"/>
    <w:rsid w:val="00ED3821"/>
    <w:rsid w:val="00ED7B2F"/>
    <w:rsid w:val="00ED7B6B"/>
    <w:rsid w:val="00ED7CC5"/>
    <w:rsid w:val="00ED7D6D"/>
    <w:rsid w:val="00EE108D"/>
    <w:rsid w:val="00EE1A29"/>
    <w:rsid w:val="00EE1F6E"/>
    <w:rsid w:val="00EE2A4A"/>
    <w:rsid w:val="00EE335E"/>
    <w:rsid w:val="00EE40FA"/>
    <w:rsid w:val="00EE6247"/>
    <w:rsid w:val="00EE6D0C"/>
    <w:rsid w:val="00EE7C68"/>
    <w:rsid w:val="00EF0534"/>
    <w:rsid w:val="00EF0A48"/>
    <w:rsid w:val="00EF15F9"/>
    <w:rsid w:val="00EF1DE3"/>
    <w:rsid w:val="00EF29F3"/>
    <w:rsid w:val="00EF3667"/>
    <w:rsid w:val="00EF3AA9"/>
    <w:rsid w:val="00EF62F5"/>
    <w:rsid w:val="00EF6E06"/>
    <w:rsid w:val="00EF7547"/>
    <w:rsid w:val="00F02733"/>
    <w:rsid w:val="00F03103"/>
    <w:rsid w:val="00F03B6A"/>
    <w:rsid w:val="00F03B75"/>
    <w:rsid w:val="00F04147"/>
    <w:rsid w:val="00F04A5E"/>
    <w:rsid w:val="00F07B1B"/>
    <w:rsid w:val="00F110F7"/>
    <w:rsid w:val="00F12D47"/>
    <w:rsid w:val="00F13986"/>
    <w:rsid w:val="00F156D0"/>
    <w:rsid w:val="00F20201"/>
    <w:rsid w:val="00F20792"/>
    <w:rsid w:val="00F209F8"/>
    <w:rsid w:val="00F20D78"/>
    <w:rsid w:val="00F22EAB"/>
    <w:rsid w:val="00F237A5"/>
    <w:rsid w:val="00F242B5"/>
    <w:rsid w:val="00F269E9"/>
    <w:rsid w:val="00F3118A"/>
    <w:rsid w:val="00F36384"/>
    <w:rsid w:val="00F36E17"/>
    <w:rsid w:val="00F4323D"/>
    <w:rsid w:val="00F45EC4"/>
    <w:rsid w:val="00F47990"/>
    <w:rsid w:val="00F507B7"/>
    <w:rsid w:val="00F509DC"/>
    <w:rsid w:val="00F50A8F"/>
    <w:rsid w:val="00F50C1C"/>
    <w:rsid w:val="00F50FF9"/>
    <w:rsid w:val="00F51F10"/>
    <w:rsid w:val="00F521EC"/>
    <w:rsid w:val="00F53DBA"/>
    <w:rsid w:val="00F56A43"/>
    <w:rsid w:val="00F57EFE"/>
    <w:rsid w:val="00F64B00"/>
    <w:rsid w:val="00F64C65"/>
    <w:rsid w:val="00F64EE3"/>
    <w:rsid w:val="00F67740"/>
    <w:rsid w:val="00F71C6C"/>
    <w:rsid w:val="00F775AB"/>
    <w:rsid w:val="00F84163"/>
    <w:rsid w:val="00F86D07"/>
    <w:rsid w:val="00F86D35"/>
    <w:rsid w:val="00F9132D"/>
    <w:rsid w:val="00F92DB6"/>
    <w:rsid w:val="00F92E23"/>
    <w:rsid w:val="00F934D2"/>
    <w:rsid w:val="00F954B1"/>
    <w:rsid w:val="00F97415"/>
    <w:rsid w:val="00F97AAB"/>
    <w:rsid w:val="00FA0193"/>
    <w:rsid w:val="00FA0714"/>
    <w:rsid w:val="00FA3C42"/>
    <w:rsid w:val="00FA5733"/>
    <w:rsid w:val="00FA5973"/>
    <w:rsid w:val="00FA791F"/>
    <w:rsid w:val="00FB0311"/>
    <w:rsid w:val="00FB2521"/>
    <w:rsid w:val="00FB25CD"/>
    <w:rsid w:val="00FC103C"/>
    <w:rsid w:val="00FC1D9A"/>
    <w:rsid w:val="00FC2CC1"/>
    <w:rsid w:val="00FC377D"/>
    <w:rsid w:val="00FC48F4"/>
    <w:rsid w:val="00FD6399"/>
    <w:rsid w:val="00FE0CCF"/>
    <w:rsid w:val="00FE18BF"/>
    <w:rsid w:val="00FE1A30"/>
    <w:rsid w:val="00FE6FDC"/>
    <w:rsid w:val="00FE729D"/>
    <w:rsid w:val="00FE78AE"/>
    <w:rsid w:val="00FE7A32"/>
    <w:rsid w:val="00FF222C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03C"/>
    <w:pPr>
      <w:spacing w:line="288" w:lineRule="auto"/>
      <w:jc w:val="both"/>
    </w:pPr>
    <w:rPr>
      <w:rFonts w:ascii="Arial" w:eastAsia="Times New Roman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C103C"/>
    <w:pPr>
      <w:keepNext/>
      <w:pageBreakBefore/>
      <w:numPr>
        <w:numId w:val="3"/>
      </w:numPr>
      <w:spacing w:before="240" w:after="60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FC103C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FC103C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FC103C"/>
    <w:pPr>
      <w:keepNext/>
      <w:numPr>
        <w:ilvl w:val="3"/>
        <w:numId w:val="3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C103C"/>
    <w:pPr>
      <w:numPr>
        <w:ilvl w:val="4"/>
        <w:numId w:val="3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FC103C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C103C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FC103C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FC103C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CommentText">
    <w:name w:val="annotation text"/>
    <w:semiHidden/>
    <w:pPr>
      <w:tabs>
        <w:tab w:val="left" w:pos="288"/>
      </w:tabs>
      <w:spacing w:before="480" w:line="240" w:lineRule="exact"/>
      <w:ind w:left="288" w:hanging="288"/>
      <w:jc w:val="both"/>
    </w:pPr>
    <w:rPr>
      <w:rFonts w:ascii="Helvetica" w:hAnsi="Helvetica"/>
      <w:sz w:val="24"/>
      <w:lang w:val="de-DE" w:eastAsia="en-US"/>
    </w:rPr>
  </w:style>
  <w:style w:type="paragraph" w:styleId="TOC8">
    <w:name w:val="toc 8"/>
    <w:basedOn w:val="Normal"/>
    <w:next w:val="Normal"/>
    <w:semiHidden/>
    <w:pPr>
      <w:ind w:left="1680"/>
      <w:jc w:val="left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  <w:jc w:val="left"/>
    </w:pPr>
    <w:rPr>
      <w:sz w:val="18"/>
      <w:szCs w:val="18"/>
    </w:rPr>
  </w:style>
  <w:style w:type="paragraph" w:styleId="TOC4">
    <w:name w:val="toc 4"/>
    <w:semiHidden/>
    <w:rsid w:val="00CA1E00"/>
    <w:pPr>
      <w:ind w:left="720"/>
    </w:pPr>
    <w:rPr>
      <w:rFonts w:ascii="Arial" w:hAnsi="Arial"/>
      <w:caps/>
      <w:sz w:val="18"/>
      <w:szCs w:val="18"/>
      <w:lang w:val="de-DE" w:eastAsia="en-US"/>
    </w:rPr>
  </w:style>
  <w:style w:type="paragraph" w:styleId="TOC3">
    <w:name w:val="toc 3"/>
    <w:basedOn w:val="TOC2"/>
    <w:next w:val="Normal"/>
    <w:rsid w:val="00FC103C"/>
    <w:pPr>
      <w:tabs>
        <w:tab w:val="left" w:pos="1072"/>
      </w:tabs>
      <w:ind w:hanging="737"/>
    </w:pPr>
    <w:rPr>
      <w:i/>
    </w:rPr>
  </w:style>
  <w:style w:type="paragraph" w:styleId="TOC2">
    <w:name w:val="toc 2"/>
    <w:basedOn w:val="Normal"/>
    <w:next w:val="Normal"/>
    <w:autoRedefine/>
    <w:rsid w:val="00FC103C"/>
    <w:pPr>
      <w:tabs>
        <w:tab w:val="left" w:pos="960"/>
        <w:tab w:val="right" w:leader="dot" w:pos="9923"/>
      </w:tabs>
      <w:ind w:left="1701" w:hanging="1134"/>
    </w:pPr>
  </w:style>
  <w:style w:type="paragraph" w:styleId="TOC1">
    <w:name w:val="toc 1"/>
    <w:basedOn w:val="Normal"/>
    <w:next w:val="Normal"/>
    <w:autoRedefine/>
    <w:rsid w:val="00FC103C"/>
    <w:pPr>
      <w:tabs>
        <w:tab w:val="left" w:pos="440"/>
        <w:tab w:val="right" w:leader="dot" w:pos="9923"/>
      </w:tabs>
      <w:spacing w:before="120" w:after="120"/>
      <w:ind w:left="567" w:hanging="567"/>
    </w:pPr>
    <w:rPr>
      <w:b/>
      <w:caps/>
    </w:rPr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Normal"/>
    <w:semiHidden/>
  </w:style>
  <w:style w:type="paragraph" w:styleId="Footer">
    <w:name w:val="footer"/>
    <w:basedOn w:val="Normal"/>
    <w:rsid w:val="00FC103C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rsid w:val="00FC103C"/>
    <w:pPr>
      <w:tabs>
        <w:tab w:val="center" w:pos="4703"/>
        <w:tab w:val="right" w:pos="9406"/>
      </w:tabs>
    </w:pPr>
  </w:style>
  <w:style w:type="character" w:styleId="FootnoteReference">
    <w:name w:val="footnote reference"/>
    <w:rsid w:val="00FC103C"/>
    <w:rPr>
      <w:vertAlign w:val="superscript"/>
    </w:rPr>
  </w:style>
  <w:style w:type="paragraph" w:styleId="FootnoteText">
    <w:name w:val="footnote text"/>
    <w:basedOn w:val="Normal"/>
    <w:rsid w:val="00FC103C"/>
    <w:rPr>
      <w:sz w:val="20"/>
      <w:szCs w:val="20"/>
    </w:rPr>
  </w:style>
  <w:style w:type="paragraph" w:customStyle="1" w:styleId="Rand">
    <w:name w:val="Rand"/>
    <w:basedOn w:val="Normal"/>
    <w:pPr>
      <w:ind w:left="8335"/>
      <w:jc w:val="right"/>
    </w:pPr>
    <w:rPr>
      <w:rFonts w:ascii="Helvetica" w:hAnsi="Helvetica"/>
      <w:i/>
    </w:rPr>
  </w:style>
  <w:style w:type="paragraph" w:styleId="Title">
    <w:name w:val="Title"/>
    <w:qFormat/>
    <w:pPr>
      <w:keepNext/>
      <w:keepLines/>
      <w:tabs>
        <w:tab w:val="left" w:pos="720"/>
        <w:tab w:val="right" w:pos="9648"/>
      </w:tabs>
      <w:spacing w:before="720" w:line="240" w:lineRule="exact"/>
    </w:pPr>
    <w:rPr>
      <w:rFonts w:ascii="Courier" w:hAnsi="Courier"/>
      <w:b/>
      <w:sz w:val="24"/>
      <w:u w:val="single"/>
      <w:lang w:val="de-DE" w:eastAsia="en-US"/>
    </w:rPr>
  </w:style>
  <w:style w:type="paragraph" w:styleId="DocumentMap">
    <w:name w:val="Document Map"/>
    <w:basedOn w:val="Normal"/>
    <w:rsid w:val="00FC103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sid w:val="00FC103C"/>
    <w:pPr>
      <w:spacing w:before="120" w:after="120"/>
    </w:pPr>
    <w:rPr>
      <w:i/>
      <w:color w:val="000000"/>
      <w:sz w:val="20"/>
      <w:szCs w:val="20"/>
      <w:lang w:val="de-DE"/>
    </w:rPr>
  </w:style>
  <w:style w:type="paragraph" w:customStyle="1" w:styleId="Body">
    <w:name w:val="Body"/>
    <w:link w:val="BodyChar"/>
    <w:rsid w:val="00FC103C"/>
    <w:pPr>
      <w:spacing w:after="120"/>
      <w:ind w:left="1418"/>
    </w:pPr>
    <w:rPr>
      <w:rFonts w:ascii="Arial" w:eastAsia="Times New Roman" w:hAnsi="Arial"/>
      <w:sz w:val="22"/>
      <w:lang w:val="en-US" w:eastAsia="en-US"/>
    </w:rPr>
  </w:style>
  <w:style w:type="character" w:customStyle="1" w:styleId="BodyChar">
    <w:name w:val="Body Char"/>
    <w:link w:val="Body"/>
    <w:rsid w:val="00FC103C"/>
    <w:rPr>
      <w:rFonts w:ascii="Arial" w:eastAsia="Times New Roman" w:hAnsi="Arial"/>
      <w:sz w:val="22"/>
      <w:lang w:val="en-US" w:eastAsia="en-US"/>
    </w:rPr>
  </w:style>
  <w:style w:type="paragraph" w:customStyle="1" w:styleId="TableText">
    <w:name w:val="TableText"/>
    <w:rPr>
      <w:rFonts w:ascii="Arial" w:hAnsi="Arial"/>
      <w:sz w:val="22"/>
      <w:lang w:val="en-US" w:eastAsia="en-US"/>
    </w:rPr>
  </w:style>
  <w:style w:type="paragraph" w:customStyle="1" w:styleId="zRevTab">
    <w:name w:val="zRevTab"/>
    <w:basedOn w:val="Normal"/>
    <w:rsid w:val="00FC103C"/>
    <w:pPr>
      <w:widowControl w:val="0"/>
      <w:ind w:left="57" w:right="57"/>
    </w:pPr>
    <w:rPr>
      <w:i/>
      <w:sz w:val="16"/>
      <w:szCs w:val="20"/>
    </w:rPr>
  </w:style>
  <w:style w:type="character" w:styleId="Hyperlink">
    <w:name w:val="Hyperlink"/>
    <w:rsid w:val="00FC103C"/>
    <w:rPr>
      <w:color w:val="0000FF"/>
      <w:u w:val="single"/>
    </w:rPr>
  </w:style>
  <w:style w:type="paragraph" w:styleId="BodyText">
    <w:name w:val="Body Text"/>
    <w:basedOn w:val="Normal"/>
    <w:link w:val="BodyTextChar"/>
    <w:rsid w:val="00FC10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41AF"/>
    <w:rPr>
      <w:rFonts w:ascii="Arial" w:eastAsia="Times New Roman" w:hAnsi="Arial"/>
      <w:sz w:val="22"/>
      <w:szCs w:val="24"/>
      <w:lang w:val="en-US" w:eastAsia="en-US"/>
    </w:rPr>
  </w:style>
  <w:style w:type="paragraph" w:styleId="EndnoteText">
    <w:name w:val="endnote text"/>
    <w:basedOn w:val="Normal"/>
    <w:semiHidden/>
    <w:pPr>
      <w:jc w:val="left"/>
    </w:pPr>
    <w:rPr>
      <w:sz w:val="20"/>
      <w:lang w:val="fr-FR"/>
    </w:rPr>
  </w:style>
  <w:style w:type="character" w:styleId="FollowedHyperlink">
    <w:name w:val="FollowedHyperlink"/>
    <w:basedOn w:val="DefaultParagraphFont"/>
    <w:rsid w:val="00430602"/>
    <w:rPr>
      <w:color w:val="606420"/>
      <w:u w:val="single"/>
    </w:rPr>
  </w:style>
  <w:style w:type="table" w:styleId="TableGrid">
    <w:name w:val="Table Grid"/>
    <w:aliases w:val="Photos"/>
    <w:basedOn w:val="TableNormal"/>
    <w:rsid w:val="00FC103C"/>
    <w:rPr>
      <w:rFonts w:ascii="Arial" w:eastAsia="Times New Roman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9C748B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lang w:val="en-GB"/>
    </w:rPr>
  </w:style>
  <w:style w:type="paragraph" w:customStyle="1" w:styleId="Footnote">
    <w:name w:val="Footnote"/>
    <w:basedOn w:val="Normal"/>
    <w:rsid w:val="00943B42"/>
  </w:style>
  <w:style w:type="character" w:styleId="CommentReference">
    <w:name w:val="annotation reference"/>
    <w:basedOn w:val="DefaultParagraphFont"/>
    <w:semiHidden/>
    <w:rsid w:val="00A4256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4256A"/>
    <w:pPr>
      <w:tabs>
        <w:tab w:val="clear" w:pos="288"/>
      </w:tabs>
      <w:spacing w:before="0" w:line="240" w:lineRule="auto"/>
      <w:ind w:left="0" w:firstLine="0"/>
    </w:pPr>
    <w:rPr>
      <w:rFonts w:ascii="Times New Roman" w:hAnsi="Times New Roman"/>
      <w:b/>
      <w:bCs/>
      <w:sz w:val="20"/>
    </w:rPr>
  </w:style>
  <w:style w:type="paragraph" w:customStyle="1" w:styleId="Default">
    <w:name w:val="Default"/>
    <w:rsid w:val="000F3DAB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val="en-US" w:eastAsia="zh-CN"/>
    </w:rPr>
  </w:style>
  <w:style w:type="paragraph" w:customStyle="1" w:styleId="Table">
    <w:name w:val="Table"/>
    <w:basedOn w:val="Normal"/>
    <w:rsid w:val="006B5EF5"/>
    <w:pPr>
      <w:widowControl w:val="0"/>
      <w:spacing w:before="20" w:after="60"/>
      <w:jc w:val="left"/>
    </w:pPr>
    <w:rPr>
      <w:snapToGrid w:val="0"/>
      <w:sz w:val="20"/>
      <w:lang w:val="en-GB"/>
    </w:rPr>
  </w:style>
  <w:style w:type="character" w:customStyle="1" w:styleId="longtext">
    <w:name w:val="long_text"/>
    <w:basedOn w:val="DefaultParagraphFont"/>
    <w:rsid w:val="000B68EC"/>
  </w:style>
  <w:style w:type="paragraph" w:styleId="ListBullet">
    <w:name w:val="List Bullet"/>
    <w:basedOn w:val="Normal"/>
    <w:rsid w:val="00FC103C"/>
    <w:pPr>
      <w:numPr>
        <w:numId w:val="4"/>
      </w:numPr>
      <w:jc w:val="left"/>
    </w:pPr>
    <w:rPr>
      <w:lang w:eastAsia="de-CH"/>
    </w:rPr>
  </w:style>
  <w:style w:type="paragraph" w:customStyle="1" w:styleId="CoverMainSubtitle">
    <w:name w:val="Cover Main Subtitle"/>
    <w:basedOn w:val="Normal"/>
    <w:rsid w:val="00FC103C"/>
    <w:rPr>
      <w:color w:val="00CCFF"/>
      <w:sz w:val="36"/>
    </w:rPr>
  </w:style>
  <w:style w:type="paragraph" w:customStyle="1" w:styleId="CoverMaintitle">
    <w:name w:val="Cover Main title"/>
    <w:basedOn w:val="Normal"/>
    <w:rsid w:val="00FC103C"/>
    <w:rPr>
      <w:color w:val="0096EA"/>
      <w:sz w:val="36"/>
    </w:rPr>
  </w:style>
  <w:style w:type="paragraph" w:customStyle="1" w:styleId="zCoNa">
    <w:name w:val="zCoNa"/>
    <w:rsid w:val="00FC103C"/>
    <w:pPr>
      <w:spacing w:before="120"/>
      <w:ind w:left="57" w:right="57"/>
      <w:jc w:val="center"/>
    </w:pPr>
    <w:rPr>
      <w:rFonts w:ascii="Arial" w:eastAsia="Times New Roman" w:hAnsi="Arial"/>
      <w:b/>
      <w:sz w:val="22"/>
      <w:lang w:val="en-US" w:eastAsia="en-US"/>
    </w:rPr>
  </w:style>
  <w:style w:type="paragraph" w:customStyle="1" w:styleId="zFoTe1">
    <w:name w:val="zFoTe1"/>
    <w:link w:val="zFoTe1Char"/>
    <w:rsid w:val="00FC103C"/>
    <w:pPr>
      <w:ind w:left="28" w:right="28"/>
    </w:pPr>
    <w:rPr>
      <w:rFonts w:ascii="Arial" w:eastAsia="Times New Roman" w:hAnsi="Arial"/>
      <w:sz w:val="22"/>
      <w:lang w:val="en-US" w:eastAsia="en-US"/>
    </w:rPr>
  </w:style>
  <w:style w:type="paragraph" w:customStyle="1" w:styleId="zFoTe2">
    <w:name w:val="zFoTe2"/>
    <w:basedOn w:val="Normal"/>
    <w:rsid w:val="00FC103C"/>
    <w:pPr>
      <w:ind w:left="28" w:right="28"/>
      <w:jc w:val="center"/>
    </w:pPr>
    <w:rPr>
      <w:szCs w:val="20"/>
    </w:rPr>
  </w:style>
  <w:style w:type="paragraph" w:customStyle="1" w:styleId="zGuTe2">
    <w:name w:val="zGuTe2"/>
    <w:basedOn w:val="Normal"/>
    <w:rsid w:val="00FC103C"/>
    <w:pPr>
      <w:ind w:left="28" w:right="28"/>
    </w:pPr>
    <w:rPr>
      <w:sz w:val="12"/>
      <w:szCs w:val="20"/>
    </w:rPr>
  </w:style>
  <w:style w:type="paragraph" w:customStyle="1" w:styleId="Disclosure">
    <w:name w:val="Disclosure"/>
    <w:basedOn w:val="Normal"/>
    <w:link w:val="DisclosureChar"/>
    <w:rsid w:val="00FC103C"/>
    <w:pPr>
      <w:spacing w:before="120" w:after="120"/>
      <w:ind w:right="-649"/>
    </w:pPr>
    <w:rPr>
      <w:sz w:val="12"/>
      <w:lang w:val="en-GB" w:eastAsia="de-CH"/>
    </w:rPr>
  </w:style>
  <w:style w:type="character" w:customStyle="1" w:styleId="DisclosureChar">
    <w:name w:val="Disclosure Char"/>
    <w:link w:val="Disclosure"/>
    <w:rsid w:val="00FC103C"/>
    <w:rPr>
      <w:rFonts w:ascii="Arial" w:eastAsia="Times New Roman" w:hAnsi="Arial"/>
      <w:sz w:val="12"/>
      <w:szCs w:val="24"/>
      <w:lang w:val="en-GB"/>
    </w:rPr>
  </w:style>
  <w:style w:type="paragraph" w:customStyle="1" w:styleId="Appendix1">
    <w:name w:val="Appendix 1"/>
    <w:basedOn w:val="Heading1"/>
    <w:next w:val="BodyText"/>
    <w:rsid w:val="00FC103C"/>
    <w:pPr>
      <w:numPr>
        <w:numId w:val="2"/>
      </w:numPr>
      <w:spacing w:after="120" w:line="240" w:lineRule="atLeast"/>
    </w:pPr>
    <w:rPr>
      <w:bCs w:val="0"/>
      <w:kern w:val="0"/>
      <w:szCs w:val="24"/>
      <w:lang w:eastAsia="zh-CN"/>
    </w:rPr>
  </w:style>
  <w:style w:type="paragraph" w:customStyle="1" w:styleId="Appendix2">
    <w:name w:val="Appendix 2"/>
    <w:basedOn w:val="Heading2"/>
    <w:next w:val="Normal"/>
    <w:rsid w:val="00FC103C"/>
    <w:pPr>
      <w:numPr>
        <w:numId w:val="2"/>
      </w:numPr>
      <w:spacing w:after="120" w:line="240" w:lineRule="atLeast"/>
    </w:pPr>
    <w:rPr>
      <w:b w:val="0"/>
      <w:bCs w:val="0"/>
      <w:iCs w:val="0"/>
      <w:szCs w:val="24"/>
      <w:lang w:eastAsia="zh-CN"/>
    </w:rPr>
  </w:style>
  <w:style w:type="paragraph" w:customStyle="1" w:styleId="Appendix3">
    <w:name w:val="Appendix 3"/>
    <w:basedOn w:val="Heading3"/>
    <w:next w:val="BodyText"/>
    <w:rsid w:val="00FC103C"/>
    <w:pPr>
      <w:numPr>
        <w:numId w:val="2"/>
      </w:numPr>
      <w:spacing w:after="120" w:line="240" w:lineRule="atLeast"/>
    </w:pPr>
    <w:rPr>
      <w:b w:val="0"/>
      <w:bCs w:val="0"/>
      <w:sz w:val="24"/>
      <w:szCs w:val="20"/>
      <w:lang w:eastAsia="zh-CN"/>
    </w:rPr>
  </w:style>
  <w:style w:type="paragraph" w:customStyle="1" w:styleId="CoverDataDisclosure">
    <w:name w:val="Cover Data Disclosure"/>
    <w:basedOn w:val="Disclosure"/>
    <w:next w:val="Normal"/>
    <w:rsid w:val="00FC103C"/>
    <w:pPr>
      <w:ind w:right="0"/>
    </w:pPr>
    <w:rPr>
      <w:i/>
      <w:sz w:val="18"/>
    </w:rPr>
  </w:style>
  <w:style w:type="paragraph" w:customStyle="1" w:styleId="CoverDataleftrow">
    <w:name w:val="Cover Data left row"/>
    <w:basedOn w:val="Normal"/>
    <w:rsid w:val="00FC103C"/>
    <w:pPr>
      <w:autoSpaceDE w:val="0"/>
      <w:autoSpaceDN w:val="0"/>
      <w:adjustRightInd w:val="0"/>
      <w:spacing w:before="40"/>
      <w:ind w:right="-170"/>
    </w:pPr>
    <w:rPr>
      <w:rFonts w:cs="Arial"/>
      <w:sz w:val="20"/>
      <w:lang w:eastAsia="fr-FR"/>
    </w:rPr>
  </w:style>
  <w:style w:type="paragraph" w:customStyle="1" w:styleId="CoverIntro">
    <w:name w:val="Cover Intro"/>
    <w:basedOn w:val="Normal"/>
    <w:rsid w:val="00FC103C"/>
    <w:pPr>
      <w:keepNext/>
      <w:keepLines/>
      <w:tabs>
        <w:tab w:val="left" w:pos="4500"/>
      </w:tabs>
      <w:spacing w:before="120" w:after="120"/>
    </w:pPr>
    <w:rPr>
      <w:b/>
      <w:color w:val="000000"/>
      <w:sz w:val="24"/>
      <w:lang w:eastAsia="de-CH"/>
    </w:rPr>
  </w:style>
  <w:style w:type="paragraph" w:customStyle="1" w:styleId="CoverIntroBold">
    <w:name w:val="Cover Intro + Bold"/>
    <w:basedOn w:val="CoverIntro"/>
    <w:autoRedefine/>
    <w:rsid w:val="00FC103C"/>
    <w:rPr>
      <w:b w:val="0"/>
      <w:bCs/>
    </w:rPr>
  </w:style>
  <w:style w:type="paragraph" w:customStyle="1" w:styleId="CoverTechnicalData">
    <w:name w:val="Cover Technical Data"/>
    <w:basedOn w:val="Normal"/>
    <w:rsid w:val="00FC103C"/>
    <w:pPr>
      <w:autoSpaceDE w:val="0"/>
      <w:autoSpaceDN w:val="0"/>
      <w:adjustRightInd w:val="0"/>
      <w:spacing w:before="40"/>
      <w:ind w:right="-170"/>
      <w:jc w:val="left"/>
    </w:pPr>
    <w:rPr>
      <w:b/>
      <w:bCs/>
      <w:color w:val="004179"/>
      <w:sz w:val="20"/>
      <w:szCs w:val="20"/>
      <w:lang w:val="fr-FR" w:eastAsia="fr-FR"/>
    </w:rPr>
  </w:style>
  <w:style w:type="paragraph" w:customStyle="1" w:styleId="CoverValuesrightrow">
    <w:name w:val="Cover Values right row"/>
    <w:basedOn w:val="Normal"/>
    <w:rsid w:val="00FC103C"/>
    <w:pPr>
      <w:autoSpaceDE w:val="0"/>
      <w:autoSpaceDN w:val="0"/>
      <w:adjustRightInd w:val="0"/>
      <w:spacing w:before="40"/>
      <w:ind w:left="-284"/>
      <w:jc w:val="right"/>
    </w:pPr>
    <w:rPr>
      <w:sz w:val="20"/>
      <w:szCs w:val="20"/>
      <w:lang w:eastAsia="fr-FR"/>
    </w:rPr>
  </w:style>
  <w:style w:type="paragraph" w:customStyle="1" w:styleId="Figure">
    <w:name w:val="Figure"/>
    <w:basedOn w:val="BodyText"/>
    <w:next w:val="Caption"/>
    <w:rsid w:val="00FC103C"/>
    <w:pPr>
      <w:keepNext/>
      <w:spacing w:before="120" w:after="0"/>
    </w:pPr>
    <w:rPr>
      <w:color w:val="000000"/>
      <w:sz w:val="20"/>
      <w:szCs w:val="20"/>
      <w:lang w:eastAsia="zh-CN"/>
    </w:rPr>
  </w:style>
  <w:style w:type="paragraph" w:customStyle="1" w:styleId="HeaderBlue">
    <w:name w:val="Header Blue"/>
    <w:basedOn w:val="Normal"/>
    <w:autoRedefine/>
    <w:rsid w:val="00FC103C"/>
    <w:rPr>
      <w:color w:val="004179"/>
    </w:rPr>
  </w:style>
  <w:style w:type="paragraph" w:styleId="ListBullet2">
    <w:name w:val="List Bullet 2"/>
    <w:basedOn w:val="Normal"/>
    <w:rsid w:val="00FC103C"/>
    <w:pPr>
      <w:numPr>
        <w:numId w:val="5"/>
      </w:numPr>
    </w:pPr>
  </w:style>
  <w:style w:type="paragraph" w:customStyle="1" w:styleId="MainHeading">
    <w:name w:val="Main Heading"/>
    <w:basedOn w:val="Normal"/>
    <w:rsid w:val="00FC103C"/>
    <w:pPr>
      <w:pageBreakBefore/>
      <w:spacing w:before="120" w:after="120"/>
    </w:pPr>
    <w:rPr>
      <w:b/>
      <w:caps/>
    </w:rPr>
  </w:style>
  <w:style w:type="paragraph" w:customStyle="1" w:styleId="Rednorm">
    <w:name w:val="Rednorm"/>
    <w:basedOn w:val="Normal"/>
    <w:link w:val="RednormChar"/>
    <w:rsid w:val="00FC103C"/>
    <w:rPr>
      <w:color w:val="FF0000"/>
    </w:rPr>
  </w:style>
  <w:style w:type="character" w:customStyle="1" w:styleId="RednormChar">
    <w:name w:val="Rednorm Char"/>
    <w:link w:val="Rednorm"/>
    <w:rsid w:val="00FC103C"/>
    <w:rPr>
      <w:rFonts w:ascii="Arial" w:eastAsia="Times New Roman" w:hAnsi="Arial"/>
      <w:color w:val="FF0000"/>
      <w:sz w:val="22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rsid w:val="00FC103C"/>
    <w:rPr>
      <w:rFonts w:ascii="Arial" w:eastAsia="Times New Roman" w:hAnsi="Arial"/>
      <w:sz w:val="16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</w:tcPr>
  </w:style>
  <w:style w:type="paragraph" w:customStyle="1" w:styleId="TableHead">
    <w:name w:val="Table Head"/>
    <w:basedOn w:val="Normal"/>
    <w:next w:val="Normal"/>
    <w:link w:val="TableHeadChar"/>
    <w:rsid w:val="00FF4252"/>
    <w:pPr>
      <w:keepNext/>
      <w:keepLines/>
      <w:spacing w:before="40" w:after="60"/>
      <w:ind w:left="2880" w:hanging="2880"/>
      <w:jc w:val="left"/>
    </w:pPr>
    <w:rPr>
      <w:b/>
      <w:sz w:val="20"/>
      <w:szCs w:val="20"/>
      <w:lang w:val="de-CH"/>
    </w:rPr>
  </w:style>
  <w:style w:type="character" w:customStyle="1" w:styleId="TableHeadChar">
    <w:name w:val="Table Head Char"/>
    <w:basedOn w:val="DefaultParagraphFont"/>
    <w:link w:val="TableHead"/>
    <w:rsid w:val="00FF4252"/>
    <w:rPr>
      <w:rFonts w:ascii="Arial" w:hAnsi="Arial"/>
      <w:b/>
      <w:lang w:val="de-CH" w:eastAsia="en-US" w:bidi="ar-SA"/>
    </w:rPr>
  </w:style>
  <w:style w:type="paragraph" w:customStyle="1" w:styleId="TableHeadnew">
    <w:name w:val="Table Head new"/>
    <w:basedOn w:val="Normal"/>
    <w:next w:val="Normal"/>
    <w:rsid w:val="00FC103C"/>
    <w:pPr>
      <w:keepNext/>
      <w:keepLines/>
      <w:spacing w:before="40"/>
      <w:ind w:left="2880" w:hanging="2880"/>
    </w:pPr>
    <w:rPr>
      <w:b/>
      <w:color w:val="000000"/>
      <w:sz w:val="20"/>
      <w:szCs w:val="20"/>
      <w:lang w:eastAsia="zh-CN"/>
    </w:rPr>
  </w:style>
  <w:style w:type="paragraph" w:customStyle="1" w:styleId="TableTextnew">
    <w:name w:val="Table Text new"/>
    <w:basedOn w:val="Normal"/>
    <w:rsid w:val="00FC103C"/>
    <w:pPr>
      <w:spacing w:before="40"/>
      <w:ind w:left="2880" w:hanging="2880"/>
      <w:jc w:val="left"/>
    </w:pPr>
    <w:rPr>
      <w:color w:val="000000"/>
      <w:sz w:val="16"/>
      <w:szCs w:val="20"/>
      <w:lang w:eastAsia="zh-CN"/>
    </w:rPr>
  </w:style>
  <w:style w:type="paragraph" w:customStyle="1" w:styleId="TableTextsmalltab">
    <w:name w:val="Table Text smalltab"/>
    <w:basedOn w:val="TableTextnew"/>
    <w:rsid w:val="00FF4252"/>
    <w:pPr>
      <w:ind w:left="0" w:firstLine="0"/>
    </w:pPr>
  </w:style>
  <w:style w:type="paragraph" w:customStyle="1" w:styleId="TextSubhead">
    <w:name w:val="Text Subhead"/>
    <w:basedOn w:val="Normal"/>
    <w:rsid w:val="00FC103C"/>
    <w:pPr>
      <w:numPr>
        <w:numId w:val="6"/>
      </w:numPr>
      <w:spacing w:before="120"/>
    </w:pPr>
    <w:rPr>
      <w:b/>
    </w:rPr>
  </w:style>
  <w:style w:type="paragraph" w:customStyle="1" w:styleId="Textbox">
    <w:name w:val="Textbox"/>
    <w:basedOn w:val="Normal"/>
    <w:rsid w:val="00FC103C"/>
    <w:pPr>
      <w:pBdr>
        <w:top w:val="single" w:sz="6" w:space="1" w:color="FF0000"/>
        <w:left w:val="single" w:sz="6" w:space="4" w:color="FF0000"/>
        <w:bottom w:val="single" w:sz="6" w:space="1" w:color="FF0000"/>
        <w:right w:val="single" w:sz="6" w:space="4" w:color="FF0000"/>
      </w:pBdr>
    </w:pPr>
    <w:rPr>
      <w:color w:val="FF0000"/>
      <w:sz w:val="20"/>
    </w:rPr>
  </w:style>
  <w:style w:type="paragraph" w:customStyle="1" w:styleId="zRevText">
    <w:name w:val="zRevText"/>
    <w:basedOn w:val="zRevTab"/>
    <w:rsid w:val="00FC103C"/>
    <w:rPr>
      <w:i w:val="0"/>
    </w:rPr>
  </w:style>
  <w:style w:type="paragraph" w:customStyle="1" w:styleId="zRev">
    <w:name w:val="zRev"/>
    <w:basedOn w:val="zRevText"/>
    <w:rsid w:val="00FC103C"/>
    <w:pPr>
      <w:spacing w:before="240" w:after="60"/>
      <w:ind w:left="0" w:right="0"/>
    </w:pPr>
    <w:rPr>
      <w:b/>
      <w:sz w:val="24"/>
    </w:rPr>
  </w:style>
  <w:style w:type="paragraph" w:customStyle="1" w:styleId="ListA">
    <w:name w:val="ListA"/>
    <w:basedOn w:val="Normal"/>
    <w:rsid w:val="00ED27C4"/>
    <w:pPr>
      <w:numPr>
        <w:numId w:val="1"/>
      </w:numPr>
      <w:tabs>
        <w:tab w:val="clear" w:pos="720"/>
        <w:tab w:val="num" w:pos="426"/>
      </w:tabs>
      <w:ind w:left="567" w:hanging="567"/>
    </w:pPr>
  </w:style>
  <w:style w:type="paragraph" w:styleId="BalloonText">
    <w:name w:val="Balloon Text"/>
    <w:basedOn w:val="Normal"/>
    <w:link w:val="BalloonTextChar"/>
    <w:rsid w:val="00FC1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03C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TabFigure">
    <w:name w:val="TabFigure"/>
    <w:basedOn w:val="Figure"/>
    <w:next w:val="Caption"/>
    <w:rsid w:val="00FC103C"/>
    <w:pPr>
      <w:jc w:val="center"/>
    </w:pPr>
  </w:style>
  <w:style w:type="paragraph" w:customStyle="1" w:styleId="TableHeadnoTab">
    <w:name w:val="Table Head no Tab"/>
    <w:basedOn w:val="TableHeadnew"/>
    <w:rsid w:val="00FC103C"/>
    <w:pPr>
      <w:keepNext w:val="0"/>
      <w:ind w:left="0" w:firstLine="0"/>
    </w:pPr>
  </w:style>
  <w:style w:type="paragraph" w:customStyle="1" w:styleId="TableTextnotab">
    <w:name w:val="Table Text notab"/>
    <w:basedOn w:val="TableTextnew"/>
    <w:rsid w:val="00FC103C"/>
    <w:pPr>
      <w:ind w:left="0" w:firstLine="0"/>
    </w:pPr>
  </w:style>
  <w:style w:type="paragraph" w:customStyle="1" w:styleId="zDocNo15p8b6aC">
    <w:name w:val="zDocNo15p8b6aC"/>
    <w:basedOn w:val="Normal"/>
    <w:rsid w:val="00FC103C"/>
    <w:pPr>
      <w:spacing w:before="160" w:after="120" w:line="240" w:lineRule="auto"/>
      <w:jc w:val="left"/>
    </w:pPr>
    <w:rPr>
      <w:lang w:val="en-GB" w:eastAsia="en-GB"/>
    </w:rPr>
  </w:style>
  <w:style w:type="character" w:customStyle="1" w:styleId="zFoTe1Char">
    <w:name w:val="zFoTe1 Char"/>
    <w:link w:val="zFoTe1"/>
    <w:rsid w:val="00FC103C"/>
    <w:rPr>
      <w:rFonts w:ascii="Arial" w:eastAsia="Times New Roman" w:hAnsi="Arial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03C"/>
    <w:pPr>
      <w:spacing w:line="288" w:lineRule="auto"/>
      <w:jc w:val="both"/>
    </w:pPr>
    <w:rPr>
      <w:rFonts w:ascii="Arial" w:eastAsia="Times New Roman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C103C"/>
    <w:pPr>
      <w:keepNext/>
      <w:pageBreakBefore/>
      <w:numPr>
        <w:numId w:val="3"/>
      </w:numPr>
      <w:spacing w:before="240" w:after="60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FC103C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FC103C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FC103C"/>
    <w:pPr>
      <w:keepNext/>
      <w:numPr>
        <w:ilvl w:val="3"/>
        <w:numId w:val="3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C103C"/>
    <w:pPr>
      <w:numPr>
        <w:ilvl w:val="4"/>
        <w:numId w:val="3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FC103C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C103C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FC103C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FC103C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CommentText">
    <w:name w:val="annotation text"/>
    <w:semiHidden/>
    <w:pPr>
      <w:tabs>
        <w:tab w:val="left" w:pos="288"/>
      </w:tabs>
      <w:spacing w:before="480" w:line="240" w:lineRule="exact"/>
      <w:ind w:left="288" w:hanging="288"/>
      <w:jc w:val="both"/>
    </w:pPr>
    <w:rPr>
      <w:rFonts w:ascii="Helvetica" w:hAnsi="Helvetica"/>
      <w:sz w:val="24"/>
      <w:lang w:val="de-DE" w:eastAsia="en-US"/>
    </w:rPr>
  </w:style>
  <w:style w:type="paragraph" w:styleId="TOC8">
    <w:name w:val="toc 8"/>
    <w:basedOn w:val="Normal"/>
    <w:next w:val="Normal"/>
    <w:semiHidden/>
    <w:pPr>
      <w:ind w:left="1680"/>
      <w:jc w:val="left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  <w:jc w:val="left"/>
    </w:pPr>
    <w:rPr>
      <w:sz w:val="18"/>
      <w:szCs w:val="18"/>
    </w:rPr>
  </w:style>
  <w:style w:type="paragraph" w:styleId="TOC4">
    <w:name w:val="toc 4"/>
    <w:semiHidden/>
    <w:rsid w:val="00CA1E00"/>
    <w:pPr>
      <w:ind w:left="720"/>
    </w:pPr>
    <w:rPr>
      <w:rFonts w:ascii="Arial" w:hAnsi="Arial"/>
      <w:caps/>
      <w:sz w:val="18"/>
      <w:szCs w:val="18"/>
      <w:lang w:val="de-DE" w:eastAsia="en-US"/>
    </w:rPr>
  </w:style>
  <w:style w:type="paragraph" w:styleId="TOC3">
    <w:name w:val="toc 3"/>
    <w:basedOn w:val="TOC2"/>
    <w:next w:val="Normal"/>
    <w:rsid w:val="00FC103C"/>
    <w:pPr>
      <w:tabs>
        <w:tab w:val="left" w:pos="1072"/>
      </w:tabs>
      <w:ind w:hanging="737"/>
    </w:pPr>
    <w:rPr>
      <w:i/>
    </w:rPr>
  </w:style>
  <w:style w:type="paragraph" w:styleId="TOC2">
    <w:name w:val="toc 2"/>
    <w:basedOn w:val="Normal"/>
    <w:next w:val="Normal"/>
    <w:autoRedefine/>
    <w:rsid w:val="00FC103C"/>
    <w:pPr>
      <w:tabs>
        <w:tab w:val="left" w:pos="960"/>
        <w:tab w:val="right" w:leader="dot" w:pos="9923"/>
      </w:tabs>
      <w:ind w:left="1701" w:hanging="1134"/>
    </w:pPr>
  </w:style>
  <w:style w:type="paragraph" w:styleId="TOC1">
    <w:name w:val="toc 1"/>
    <w:basedOn w:val="Normal"/>
    <w:next w:val="Normal"/>
    <w:autoRedefine/>
    <w:rsid w:val="00FC103C"/>
    <w:pPr>
      <w:tabs>
        <w:tab w:val="left" w:pos="440"/>
        <w:tab w:val="right" w:leader="dot" w:pos="9923"/>
      </w:tabs>
      <w:spacing w:before="120" w:after="120"/>
      <w:ind w:left="567" w:hanging="567"/>
    </w:pPr>
    <w:rPr>
      <w:b/>
      <w:caps/>
    </w:rPr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Normal"/>
    <w:semiHidden/>
  </w:style>
  <w:style w:type="paragraph" w:styleId="Footer">
    <w:name w:val="footer"/>
    <w:basedOn w:val="Normal"/>
    <w:rsid w:val="00FC103C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rsid w:val="00FC103C"/>
    <w:pPr>
      <w:tabs>
        <w:tab w:val="center" w:pos="4703"/>
        <w:tab w:val="right" w:pos="9406"/>
      </w:tabs>
    </w:pPr>
  </w:style>
  <w:style w:type="character" w:styleId="FootnoteReference">
    <w:name w:val="footnote reference"/>
    <w:rsid w:val="00FC103C"/>
    <w:rPr>
      <w:vertAlign w:val="superscript"/>
    </w:rPr>
  </w:style>
  <w:style w:type="paragraph" w:styleId="FootnoteText">
    <w:name w:val="footnote text"/>
    <w:basedOn w:val="Normal"/>
    <w:rsid w:val="00FC103C"/>
    <w:rPr>
      <w:sz w:val="20"/>
      <w:szCs w:val="20"/>
    </w:rPr>
  </w:style>
  <w:style w:type="paragraph" w:customStyle="1" w:styleId="Rand">
    <w:name w:val="Rand"/>
    <w:basedOn w:val="Normal"/>
    <w:pPr>
      <w:ind w:left="8335"/>
      <w:jc w:val="right"/>
    </w:pPr>
    <w:rPr>
      <w:rFonts w:ascii="Helvetica" w:hAnsi="Helvetica"/>
      <w:i/>
    </w:rPr>
  </w:style>
  <w:style w:type="paragraph" w:styleId="Title">
    <w:name w:val="Title"/>
    <w:qFormat/>
    <w:pPr>
      <w:keepNext/>
      <w:keepLines/>
      <w:tabs>
        <w:tab w:val="left" w:pos="720"/>
        <w:tab w:val="right" w:pos="9648"/>
      </w:tabs>
      <w:spacing w:before="720" w:line="240" w:lineRule="exact"/>
    </w:pPr>
    <w:rPr>
      <w:rFonts w:ascii="Courier" w:hAnsi="Courier"/>
      <w:b/>
      <w:sz w:val="24"/>
      <w:u w:val="single"/>
      <w:lang w:val="de-DE" w:eastAsia="en-US"/>
    </w:rPr>
  </w:style>
  <w:style w:type="paragraph" w:styleId="DocumentMap">
    <w:name w:val="Document Map"/>
    <w:basedOn w:val="Normal"/>
    <w:rsid w:val="00FC103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sid w:val="00FC103C"/>
    <w:pPr>
      <w:spacing w:before="120" w:after="120"/>
    </w:pPr>
    <w:rPr>
      <w:i/>
      <w:color w:val="000000"/>
      <w:sz w:val="20"/>
      <w:szCs w:val="20"/>
      <w:lang w:val="de-DE"/>
    </w:rPr>
  </w:style>
  <w:style w:type="paragraph" w:customStyle="1" w:styleId="Body">
    <w:name w:val="Body"/>
    <w:link w:val="BodyChar"/>
    <w:rsid w:val="00FC103C"/>
    <w:pPr>
      <w:spacing w:after="120"/>
      <w:ind w:left="1418"/>
    </w:pPr>
    <w:rPr>
      <w:rFonts w:ascii="Arial" w:eastAsia="Times New Roman" w:hAnsi="Arial"/>
      <w:sz w:val="22"/>
      <w:lang w:val="en-US" w:eastAsia="en-US"/>
    </w:rPr>
  </w:style>
  <w:style w:type="character" w:customStyle="1" w:styleId="BodyChar">
    <w:name w:val="Body Char"/>
    <w:link w:val="Body"/>
    <w:rsid w:val="00FC103C"/>
    <w:rPr>
      <w:rFonts w:ascii="Arial" w:eastAsia="Times New Roman" w:hAnsi="Arial"/>
      <w:sz w:val="22"/>
      <w:lang w:val="en-US" w:eastAsia="en-US"/>
    </w:rPr>
  </w:style>
  <w:style w:type="paragraph" w:customStyle="1" w:styleId="TableText">
    <w:name w:val="TableText"/>
    <w:rPr>
      <w:rFonts w:ascii="Arial" w:hAnsi="Arial"/>
      <w:sz w:val="22"/>
      <w:lang w:val="en-US" w:eastAsia="en-US"/>
    </w:rPr>
  </w:style>
  <w:style w:type="paragraph" w:customStyle="1" w:styleId="zRevTab">
    <w:name w:val="zRevTab"/>
    <w:basedOn w:val="Normal"/>
    <w:rsid w:val="00FC103C"/>
    <w:pPr>
      <w:widowControl w:val="0"/>
      <w:ind w:left="57" w:right="57"/>
    </w:pPr>
    <w:rPr>
      <w:i/>
      <w:sz w:val="16"/>
      <w:szCs w:val="20"/>
    </w:rPr>
  </w:style>
  <w:style w:type="character" w:styleId="Hyperlink">
    <w:name w:val="Hyperlink"/>
    <w:rsid w:val="00FC103C"/>
    <w:rPr>
      <w:color w:val="0000FF"/>
      <w:u w:val="single"/>
    </w:rPr>
  </w:style>
  <w:style w:type="paragraph" w:styleId="BodyText">
    <w:name w:val="Body Text"/>
    <w:basedOn w:val="Normal"/>
    <w:link w:val="BodyTextChar"/>
    <w:rsid w:val="00FC10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41AF"/>
    <w:rPr>
      <w:rFonts w:ascii="Arial" w:eastAsia="Times New Roman" w:hAnsi="Arial"/>
      <w:sz w:val="22"/>
      <w:szCs w:val="24"/>
      <w:lang w:val="en-US" w:eastAsia="en-US"/>
    </w:rPr>
  </w:style>
  <w:style w:type="paragraph" w:styleId="EndnoteText">
    <w:name w:val="endnote text"/>
    <w:basedOn w:val="Normal"/>
    <w:semiHidden/>
    <w:pPr>
      <w:jc w:val="left"/>
    </w:pPr>
    <w:rPr>
      <w:sz w:val="20"/>
      <w:lang w:val="fr-FR"/>
    </w:rPr>
  </w:style>
  <w:style w:type="character" w:styleId="FollowedHyperlink">
    <w:name w:val="FollowedHyperlink"/>
    <w:basedOn w:val="DefaultParagraphFont"/>
    <w:rsid w:val="00430602"/>
    <w:rPr>
      <w:color w:val="606420"/>
      <w:u w:val="single"/>
    </w:rPr>
  </w:style>
  <w:style w:type="table" w:styleId="TableGrid">
    <w:name w:val="Table Grid"/>
    <w:aliases w:val="Photos"/>
    <w:basedOn w:val="TableNormal"/>
    <w:rsid w:val="00FC103C"/>
    <w:rPr>
      <w:rFonts w:ascii="Arial" w:eastAsia="Times New Roman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9C748B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lang w:val="en-GB"/>
    </w:rPr>
  </w:style>
  <w:style w:type="paragraph" w:customStyle="1" w:styleId="Footnote">
    <w:name w:val="Footnote"/>
    <w:basedOn w:val="Normal"/>
    <w:rsid w:val="00943B42"/>
  </w:style>
  <w:style w:type="character" w:styleId="CommentReference">
    <w:name w:val="annotation reference"/>
    <w:basedOn w:val="DefaultParagraphFont"/>
    <w:semiHidden/>
    <w:rsid w:val="00A4256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4256A"/>
    <w:pPr>
      <w:tabs>
        <w:tab w:val="clear" w:pos="288"/>
      </w:tabs>
      <w:spacing w:before="0" w:line="240" w:lineRule="auto"/>
      <w:ind w:left="0" w:firstLine="0"/>
    </w:pPr>
    <w:rPr>
      <w:rFonts w:ascii="Times New Roman" w:hAnsi="Times New Roman"/>
      <w:b/>
      <w:bCs/>
      <w:sz w:val="20"/>
    </w:rPr>
  </w:style>
  <w:style w:type="paragraph" w:customStyle="1" w:styleId="Default">
    <w:name w:val="Default"/>
    <w:rsid w:val="000F3DAB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val="en-US" w:eastAsia="zh-CN"/>
    </w:rPr>
  </w:style>
  <w:style w:type="paragraph" w:customStyle="1" w:styleId="Table">
    <w:name w:val="Table"/>
    <w:basedOn w:val="Normal"/>
    <w:rsid w:val="006B5EF5"/>
    <w:pPr>
      <w:widowControl w:val="0"/>
      <w:spacing w:before="20" w:after="60"/>
      <w:jc w:val="left"/>
    </w:pPr>
    <w:rPr>
      <w:snapToGrid w:val="0"/>
      <w:sz w:val="20"/>
      <w:lang w:val="en-GB"/>
    </w:rPr>
  </w:style>
  <w:style w:type="character" w:customStyle="1" w:styleId="longtext">
    <w:name w:val="long_text"/>
    <w:basedOn w:val="DefaultParagraphFont"/>
    <w:rsid w:val="000B68EC"/>
  </w:style>
  <w:style w:type="paragraph" w:styleId="ListBullet">
    <w:name w:val="List Bullet"/>
    <w:basedOn w:val="Normal"/>
    <w:rsid w:val="00FC103C"/>
    <w:pPr>
      <w:numPr>
        <w:numId w:val="4"/>
      </w:numPr>
      <w:jc w:val="left"/>
    </w:pPr>
    <w:rPr>
      <w:lang w:eastAsia="de-CH"/>
    </w:rPr>
  </w:style>
  <w:style w:type="paragraph" w:customStyle="1" w:styleId="CoverMainSubtitle">
    <w:name w:val="Cover Main Subtitle"/>
    <w:basedOn w:val="Normal"/>
    <w:rsid w:val="00FC103C"/>
    <w:rPr>
      <w:color w:val="00CCFF"/>
      <w:sz w:val="36"/>
    </w:rPr>
  </w:style>
  <w:style w:type="paragraph" w:customStyle="1" w:styleId="CoverMaintitle">
    <w:name w:val="Cover Main title"/>
    <w:basedOn w:val="Normal"/>
    <w:rsid w:val="00FC103C"/>
    <w:rPr>
      <w:color w:val="0096EA"/>
      <w:sz w:val="36"/>
    </w:rPr>
  </w:style>
  <w:style w:type="paragraph" w:customStyle="1" w:styleId="zCoNa">
    <w:name w:val="zCoNa"/>
    <w:rsid w:val="00FC103C"/>
    <w:pPr>
      <w:spacing w:before="120"/>
      <w:ind w:left="57" w:right="57"/>
      <w:jc w:val="center"/>
    </w:pPr>
    <w:rPr>
      <w:rFonts w:ascii="Arial" w:eastAsia="Times New Roman" w:hAnsi="Arial"/>
      <w:b/>
      <w:sz w:val="22"/>
      <w:lang w:val="en-US" w:eastAsia="en-US"/>
    </w:rPr>
  </w:style>
  <w:style w:type="paragraph" w:customStyle="1" w:styleId="zFoTe1">
    <w:name w:val="zFoTe1"/>
    <w:link w:val="zFoTe1Char"/>
    <w:rsid w:val="00FC103C"/>
    <w:pPr>
      <w:ind w:left="28" w:right="28"/>
    </w:pPr>
    <w:rPr>
      <w:rFonts w:ascii="Arial" w:eastAsia="Times New Roman" w:hAnsi="Arial"/>
      <w:sz w:val="22"/>
      <w:lang w:val="en-US" w:eastAsia="en-US"/>
    </w:rPr>
  </w:style>
  <w:style w:type="paragraph" w:customStyle="1" w:styleId="zFoTe2">
    <w:name w:val="zFoTe2"/>
    <w:basedOn w:val="Normal"/>
    <w:rsid w:val="00FC103C"/>
    <w:pPr>
      <w:ind w:left="28" w:right="28"/>
      <w:jc w:val="center"/>
    </w:pPr>
    <w:rPr>
      <w:szCs w:val="20"/>
    </w:rPr>
  </w:style>
  <w:style w:type="paragraph" w:customStyle="1" w:styleId="zGuTe2">
    <w:name w:val="zGuTe2"/>
    <w:basedOn w:val="Normal"/>
    <w:rsid w:val="00FC103C"/>
    <w:pPr>
      <w:ind w:left="28" w:right="28"/>
    </w:pPr>
    <w:rPr>
      <w:sz w:val="12"/>
      <w:szCs w:val="20"/>
    </w:rPr>
  </w:style>
  <w:style w:type="paragraph" w:customStyle="1" w:styleId="Disclosure">
    <w:name w:val="Disclosure"/>
    <w:basedOn w:val="Normal"/>
    <w:link w:val="DisclosureChar"/>
    <w:rsid w:val="00FC103C"/>
    <w:pPr>
      <w:spacing w:before="120" w:after="120"/>
      <w:ind w:right="-649"/>
    </w:pPr>
    <w:rPr>
      <w:sz w:val="12"/>
      <w:lang w:val="en-GB" w:eastAsia="de-CH"/>
    </w:rPr>
  </w:style>
  <w:style w:type="character" w:customStyle="1" w:styleId="DisclosureChar">
    <w:name w:val="Disclosure Char"/>
    <w:link w:val="Disclosure"/>
    <w:rsid w:val="00FC103C"/>
    <w:rPr>
      <w:rFonts w:ascii="Arial" w:eastAsia="Times New Roman" w:hAnsi="Arial"/>
      <w:sz w:val="12"/>
      <w:szCs w:val="24"/>
      <w:lang w:val="en-GB"/>
    </w:rPr>
  </w:style>
  <w:style w:type="paragraph" w:customStyle="1" w:styleId="Appendix1">
    <w:name w:val="Appendix 1"/>
    <w:basedOn w:val="Heading1"/>
    <w:next w:val="BodyText"/>
    <w:rsid w:val="00FC103C"/>
    <w:pPr>
      <w:numPr>
        <w:numId w:val="2"/>
      </w:numPr>
      <w:spacing w:after="120" w:line="240" w:lineRule="atLeast"/>
    </w:pPr>
    <w:rPr>
      <w:bCs w:val="0"/>
      <w:kern w:val="0"/>
      <w:szCs w:val="24"/>
      <w:lang w:eastAsia="zh-CN"/>
    </w:rPr>
  </w:style>
  <w:style w:type="paragraph" w:customStyle="1" w:styleId="Appendix2">
    <w:name w:val="Appendix 2"/>
    <w:basedOn w:val="Heading2"/>
    <w:next w:val="Normal"/>
    <w:rsid w:val="00FC103C"/>
    <w:pPr>
      <w:numPr>
        <w:numId w:val="2"/>
      </w:numPr>
      <w:spacing w:after="120" w:line="240" w:lineRule="atLeast"/>
    </w:pPr>
    <w:rPr>
      <w:b w:val="0"/>
      <w:bCs w:val="0"/>
      <w:iCs w:val="0"/>
      <w:szCs w:val="24"/>
      <w:lang w:eastAsia="zh-CN"/>
    </w:rPr>
  </w:style>
  <w:style w:type="paragraph" w:customStyle="1" w:styleId="Appendix3">
    <w:name w:val="Appendix 3"/>
    <w:basedOn w:val="Heading3"/>
    <w:next w:val="BodyText"/>
    <w:rsid w:val="00FC103C"/>
    <w:pPr>
      <w:numPr>
        <w:numId w:val="2"/>
      </w:numPr>
      <w:spacing w:after="120" w:line="240" w:lineRule="atLeast"/>
    </w:pPr>
    <w:rPr>
      <w:b w:val="0"/>
      <w:bCs w:val="0"/>
      <w:sz w:val="24"/>
      <w:szCs w:val="20"/>
      <w:lang w:eastAsia="zh-CN"/>
    </w:rPr>
  </w:style>
  <w:style w:type="paragraph" w:customStyle="1" w:styleId="CoverDataDisclosure">
    <w:name w:val="Cover Data Disclosure"/>
    <w:basedOn w:val="Disclosure"/>
    <w:next w:val="Normal"/>
    <w:rsid w:val="00FC103C"/>
    <w:pPr>
      <w:ind w:right="0"/>
    </w:pPr>
    <w:rPr>
      <w:i/>
      <w:sz w:val="18"/>
    </w:rPr>
  </w:style>
  <w:style w:type="paragraph" w:customStyle="1" w:styleId="CoverDataleftrow">
    <w:name w:val="Cover Data left row"/>
    <w:basedOn w:val="Normal"/>
    <w:rsid w:val="00FC103C"/>
    <w:pPr>
      <w:autoSpaceDE w:val="0"/>
      <w:autoSpaceDN w:val="0"/>
      <w:adjustRightInd w:val="0"/>
      <w:spacing w:before="40"/>
      <w:ind w:right="-170"/>
    </w:pPr>
    <w:rPr>
      <w:rFonts w:cs="Arial"/>
      <w:sz w:val="20"/>
      <w:lang w:eastAsia="fr-FR"/>
    </w:rPr>
  </w:style>
  <w:style w:type="paragraph" w:customStyle="1" w:styleId="CoverIntro">
    <w:name w:val="Cover Intro"/>
    <w:basedOn w:val="Normal"/>
    <w:rsid w:val="00FC103C"/>
    <w:pPr>
      <w:keepNext/>
      <w:keepLines/>
      <w:tabs>
        <w:tab w:val="left" w:pos="4500"/>
      </w:tabs>
      <w:spacing w:before="120" w:after="120"/>
    </w:pPr>
    <w:rPr>
      <w:b/>
      <w:color w:val="000000"/>
      <w:sz w:val="24"/>
      <w:lang w:eastAsia="de-CH"/>
    </w:rPr>
  </w:style>
  <w:style w:type="paragraph" w:customStyle="1" w:styleId="CoverIntroBold">
    <w:name w:val="Cover Intro + Bold"/>
    <w:basedOn w:val="CoverIntro"/>
    <w:autoRedefine/>
    <w:rsid w:val="00FC103C"/>
    <w:rPr>
      <w:b w:val="0"/>
      <w:bCs/>
    </w:rPr>
  </w:style>
  <w:style w:type="paragraph" w:customStyle="1" w:styleId="CoverTechnicalData">
    <w:name w:val="Cover Technical Data"/>
    <w:basedOn w:val="Normal"/>
    <w:rsid w:val="00FC103C"/>
    <w:pPr>
      <w:autoSpaceDE w:val="0"/>
      <w:autoSpaceDN w:val="0"/>
      <w:adjustRightInd w:val="0"/>
      <w:spacing w:before="40"/>
      <w:ind w:right="-170"/>
      <w:jc w:val="left"/>
    </w:pPr>
    <w:rPr>
      <w:b/>
      <w:bCs/>
      <w:color w:val="004179"/>
      <w:sz w:val="20"/>
      <w:szCs w:val="20"/>
      <w:lang w:val="fr-FR" w:eastAsia="fr-FR"/>
    </w:rPr>
  </w:style>
  <w:style w:type="paragraph" w:customStyle="1" w:styleId="CoverValuesrightrow">
    <w:name w:val="Cover Values right row"/>
    <w:basedOn w:val="Normal"/>
    <w:rsid w:val="00FC103C"/>
    <w:pPr>
      <w:autoSpaceDE w:val="0"/>
      <w:autoSpaceDN w:val="0"/>
      <w:adjustRightInd w:val="0"/>
      <w:spacing w:before="40"/>
      <w:ind w:left="-284"/>
      <w:jc w:val="right"/>
    </w:pPr>
    <w:rPr>
      <w:sz w:val="20"/>
      <w:szCs w:val="20"/>
      <w:lang w:eastAsia="fr-FR"/>
    </w:rPr>
  </w:style>
  <w:style w:type="paragraph" w:customStyle="1" w:styleId="Figure">
    <w:name w:val="Figure"/>
    <w:basedOn w:val="BodyText"/>
    <w:next w:val="Caption"/>
    <w:rsid w:val="00FC103C"/>
    <w:pPr>
      <w:keepNext/>
      <w:spacing w:before="120" w:after="0"/>
    </w:pPr>
    <w:rPr>
      <w:color w:val="000000"/>
      <w:sz w:val="20"/>
      <w:szCs w:val="20"/>
      <w:lang w:eastAsia="zh-CN"/>
    </w:rPr>
  </w:style>
  <w:style w:type="paragraph" w:customStyle="1" w:styleId="HeaderBlue">
    <w:name w:val="Header Blue"/>
    <w:basedOn w:val="Normal"/>
    <w:autoRedefine/>
    <w:rsid w:val="00FC103C"/>
    <w:rPr>
      <w:color w:val="004179"/>
    </w:rPr>
  </w:style>
  <w:style w:type="paragraph" w:styleId="ListBullet2">
    <w:name w:val="List Bullet 2"/>
    <w:basedOn w:val="Normal"/>
    <w:rsid w:val="00FC103C"/>
    <w:pPr>
      <w:numPr>
        <w:numId w:val="5"/>
      </w:numPr>
    </w:pPr>
  </w:style>
  <w:style w:type="paragraph" w:customStyle="1" w:styleId="MainHeading">
    <w:name w:val="Main Heading"/>
    <w:basedOn w:val="Normal"/>
    <w:rsid w:val="00FC103C"/>
    <w:pPr>
      <w:pageBreakBefore/>
      <w:spacing w:before="120" w:after="120"/>
    </w:pPr>
    <w:rPr>
      <w:b/>
      <w:caps/>
    </w:rPr>
  </w:style>
  <w:style w:type="paragraph" w:customStyle="1" w:styleId="Rednorm">
    <w:name w:val="Rednorm"/>
    <w:basedOn w:val="Normal"/>
    <w:link w:val="RednormChar"/>
    <w:rsid w:val="00FC103C"/>
    <w:rPr>
      <w:color w:val="FF0000"/>
    </w:rPr>
  </w:style>
  <w:style w:type="character" w:customStyle="1" w:styleId="RednormChar">
    <w:name w:val="Rednorm Char"/>
    <w:link w:val="Rednorm"/>
    <w:rsid w:val="00FC103C"/>
    <w:rPr>
      <w:rFonts w:ascii="Arial" w:eastAsia="Times New Roman" w:hAnsi="Arial"/>
      <w:color w:val="FF0000"/>
      <w:sz w:val="22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rsid w:val="00FC103C"/>
    <w:rPr>
      <w:rFonts w:ascii="Arial" w:eastAsia="Times New Roman" w:hAnsi="Arial"/>
      <w:sz w:val="16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</w:tcPr>
  </w:style>
  <w:style w:type="paragraph" w:customStyle="1" w:styleId="TableHead">
    <w:name w:val="Table Head"/>
    <w:basedOn w:val="Normal"/>
    <w:next w:val="Normal"/>
    <w:link w:val="TableHeadChar"/>
    <w:rsid w:val="00FF4252"/>
    <w:pPr>
      <w:keepNext/>
      <w:keepLines/>
      <w:spacing w:before="40" w:after="60"/>
      <w:ind w:left="2880" w:hanging="2880"/>
      <w:jc w:val="left"/>
    </w:pPr>
    <w:rPr>
      <w:b/>
      <w:sz w:val="20"/>
      <w:szCs w:val="20"/>
      <w:lang w:val="de-CH"/>
    </w:rPr>
  </w:style>
  <w:style w:type="character" w:customStyle="1" w:styleId="TableHeadChar">
    <w:name w:val="Table Head Char"/>
    <w:basedOn w:val="DefaultParagraphFont"/>
    <w:link w:val="TableHead"/>
    <w:rsid w:val="00FF4252"/>
    <w:rPr>
      <w:rFonts w:ascii="Arial" w:hAnsi="Arial"/>
      <w:b/>
      <w:lang w:val="de-CH" w:eastAsia="en-US" w:bidi="ar-SA"/>
    </w:rPr>
  </w:style>
  <w:style w:type="paragraph" w:customStyle="1" w:styleId="TableHeadnew">
    <w:name w:val="Table Head new"/>
    <w:basedOn w:val="Normal"/>
    <w:next w:val="Normal"/>
    <w:rsid w:val="00FC103C"/>
    <w:pPr>
      <w:keepNext/>
      <w:keepLines/>
      <w:spacing w:before="40"/>
      <w:ind w:left="2880" w:hanging="2880"/>
    </w:pPr>
    <w:rPr>
      <w:b/>
      <w:color w:val="000000"/>
      <w:sz w:val="20"/>
      <w:szCs w:val="20"/>
      <w:lang w:eastAsia="zh-CN"/>
    </w:rPr>
  </w:style>
  <w:style w:type="paragraph" w:customStyle="1" w:styleId="TableTextnew">
    <w:name w:val="Table Text new"/>
    <w:basedOn w:val="Normal"/>
    <w:rsid w:val="00FC103C"/>
    <w:pPr>
      <w:spacing w:before="40"/>
      <w:ind w:left="2880" w:hanging="2880"/>
      <w:jc w:val="left"/>
    </w:pPr>
    <w:rPr>
      <w:color w:val="000000"/>
      <w:sz w:val="16"/>
      <w:szCs w:val="20"/>
      <w:lang w:eastAsia="zh-CN"/>
    </w:rPr>
  </w:style>
  <w:style w:type="paragraph" w:customStyle="1" w:styleId="TableTextsmalltab">
    <w:name w:val="Table Text smalltab"/>
    <w:basedOn w:val="TableTextnew"/>
    <w:rsid w:val="00FF4252"/>
    <w:pPr>
      <w:ind w:left="0" w:firstLine="0"/>
    </w:pPr>
  </w:style>
  <w:style w:type="paragraph" w:customStyle="1" w:styleId="TextSubhead">
    <w:name w:val="Text Subhead"/>
    <w:basedOn w:val="Normal"/>
    <w:rsid w:val="00FC103C"/>
    <w:pPr>
      <w:numPr>
        <w:numId w:val="6"/>
      </w:numPr>
      <w:spacing w:before="120"/>
    </w:pPr>
    <w:rPr>
      <w:b/>
    </w:rPr>
  </w:style>
  <w:style w:type="paragraph" w:customStyle="1" w:styleId="Textbox">
    <w:name w:val="Textbox"/>
    <w:basedOn w:val="Normal"/>
    <w:rsid w:val="00FC103C"/>
    <w:pPr>
      <w:pBdr>
        <w:top w:val="single" w:sz="6" w:space="1" w:color="FF0000"/>
        <w:left w:val="single" w:sz="6" w:space="4" w:color="FF0000"/>
        <w:bottom w:val="single" w:sz="6" w:space="1" w:color="FF0000"/>
        <w:right w:val="single" w:sz="6" w:space="4" w:color="FF0000"/>
      </w:pBdr>
    </w:pPr>
    <w:rPr>
      <w:color w:val="FF0000"/>
      <w:sz w:val="20"/>
    </w:rPr>
  </w:style>
  <w:style w:type="paragraph" w:customStyle="1" w:styleId="zRevText">
    <w:name w:val="zRevText"/>
    <w:basedOn w:val="zRevTab"/>
    <w:rsid w:val="00FC103C"/>
    <w:rPr>
      <w:i w:val="0"/>
    </w:rPr>
  </w:style>
  <w:style w:type="paragraph" w:customStyle="1" w:styleId="zRev">
    <w:name w:val="zRev"/>
    <w:basedOn w:val="zRevText"/>
    <w:rsid w:val="00FC103C"/>
    <w:pPr>
      <w:spacing w:before="240" w:after="60"/>
      <w:ind w:left="0" w:right="0"/>
    </w:pPr>
    <w:rPr>
      <w:b/>
      <w:sz w:val="24"/>
    </w:rPr>
  </w:style>
  <w:style w:type="paragraph" w:customStyle="1" w:styleId="ListA">
    <w:name w:val="ListA"/>
    <w:basedOn w:val="Normal"/>
    <w:rsid w:val="00ED27C4"/>
    <w:pPr>
      <w:numPr>
        <w:numId w:val="1"/>
      </w:numPr>
      <w:tabs>
        <w:tab w:val="clear" w:pos="720"/>
        <w:tab w:val="num" w:pos="426"/>
      </w:tabs>
      <w:ind w:left="567" w:hanging="567"/>
    </w:pPr>
  </w:style>
  <w:style w:type="paragraph" w:styleId="BalloonText">
    <w:name w:val="Balloon Text"/>
    <w:basedOn w:val="Normal"/>
    <w:link w:val="BalloonTextChar"/>
    <w:rsid w:val="00FC1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03C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TabFigure">
    <w:name w:val="TabFigure"/>
    <w:basedOn w:val="Figure"/>
    <w:next w:val="Caption"/>
    <w:rsid w:val="00FC103C"/>
    <w:pPr>
      <w:jc w:val="center"/>
    </w:pPr>
  </w:style>
  <w:style w:type="paragraph" w:customStyle="1" w:styleId="TableHeadnoTab">
    <w:name w:val="Table Head no Tab"/>
    <w:basedOn w:val="TableHeadnew"/>
    <w:rsid w:val="00FC103C"/>
    <w:pPr>
      <w:keepNext w:val="0"/>
      <w:ind w:left="0" w:firstLine="0"/>
    </w:pPr>
  </w:style>
  <w:style w:type="paragraph" w:customStyle="1" w:styleId="TableTextnotab">
    <w:name w:val="Table Text notab"/>
    <w:basedOn w:val="TableTextnew"/>
    <w:rsid w:val="00FC103C"/>
    <w:pPr>
      <w:ind w:left="0" w:firstLine="0"/>
    </w:pPr>
  </w:style>
  <w:style w:type="paragraph" w:customStyle="1" w:styleId="zDocNo15p8b6aC">
    <w:name w:val="zDocNo15p8b6aC"/>
    <w:basedOn w:val="Normal"/>
    <w:rsid w:val="00FC103C"/>
    <w:pPr>
      <w:spacing w:before="160" w:after="120" w:line="240" w:lineRule="auto"/>
      <w:jc w:val="left"/>
    </w:pPr>
    <w:rPr>
      <w:lang w:val="en-GB" w:eastAsia="en-GB"/>
    </w:rPr>
  </w:style>
  <w:style w:type="character" w:customStyle="1" w:styleId="zFoTe1Char">
    <w:name w:val="zFoTe1 Char"/>
    <w:link w:val="zFoTe1"/>
    <w:rsid w:val="00FC103C"/>
    <w:rPr>
      <w:rFonts w:ascii="Arial" w:eastAsia="Times New Roman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notes6030C8\Template_Traction%20Simulations_dra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Template_Traction Simulations_draft.dotx</Template>
  <TotalTime>0</TotalTime>
  <Pages>4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Technische Spezifikation</vt:lpstr>
    </vt:vector>
  </TitlesOfParts>
  <Company>ABB Industrie AG</Company>
  <LinksUpToDate>false</LinksUpToDate>
  <CharactersWithSpaces>1594</CharactersWithSpaces>
  <SharedDoc>false</SharedDoc>
  <HLinks>
    <vt:vector size="72" baseType="variant"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_Toc339980646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_Toc339980645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_Toc339980644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_Toc339980643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_Toc339980642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_Toc339980641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_Toc339980640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_Toc339980639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_Toc339980638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_Toc339980637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_Toc339980636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_Toc339980635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Spezifikation</dc:title>
  <dc:subject>BORDLINE für DB</dc:subject>
  <dc:creator>Huggenberger, Thomas</dc:creator>
  <cp:keywords/>
  <dc:description/>
  <cp:lastModifiedBy>Huggenberger, Thomas</cp:lastModifiedBy>
  <cp:revision>2</cp:revision>
  <cp:lastPrinted>2011-09-02T11:24:00Z</cp:lastPrinted>
  <dcterms:created xsi:type="dcterms:W3CDTF">2012-12-06T09:19:00Z</dcterms:created>
  <dcterms:modified xsi:type="dcterms:W3CDTF">2012-12-06T09:57:00Z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749986821</vt:i4>
  </property>
  <property fmtid="{D5CDD505-2E9C-101B-9397-08002B2CF9AE}" pid="3" name="_EmailSubject">
    <vt:lpwstr>Translation</vt:lpwstr>
  </property>
  <property fmtid="{D5CDD505-2E9C-101B-9397-08002B2CF9AE}" pid="4" name="_AuthorEmail">
    <vt:lpwstr>steve.wood@pop.agri.ch</vt:lpwstr>
  </property>
  <property fmtid="{D5CDD505-2E9C-101B-9397-08002B2CF9AE}" pid="5" name="_AuthorEmailDisplayName">
    <vt:lpwstr>Steve Wood</vt:lpwstr>
  </property>
  <property fmtid="{D5CDD505-2E9C-101B-9397-08002B2CF9AE}" pid="6" name="_ReviewingToolsShownOnce">
    <vt:lpwstr/>
  </property>
</Properties>
</file>